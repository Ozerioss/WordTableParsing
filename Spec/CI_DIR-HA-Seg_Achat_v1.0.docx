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5B6B0" w14:textId="77777777" w:rsidR="007E7A08" w:rsidRDefault="007E7A08">
      <w:pPr>
        <w:pStyle w:val="Sous-titre"/>
        <w:pBdr>
          <w:bottom w:val="single" w:sz="18" w:space="1" w:color="000080"/>
        </w:pBdr>
        <w:ind w:left="284" w:right="851"/>
      </w:pPr>
      <w:bookmarkStart w:id="0" w:name="_GoBack"/>
      <w:bookmarkEnd w:id="0"/>
    </w:p>
    <w:p w14:paraId="0185B6B1" w14:textId="77777777" w:rsidR="007E7A08" w:rsidRDefault="007E7A08">
      <w:pPr>
        <w:pStyle w:val="Sous-titre"/>
        <w:pBdr>
          <w:bottom w:val="single" w:sz="18" w:space="1" w:color="000080"/>
        </w:pBdr>
        <w:ind w:left="284" w:right="851"/>
      </w:pPr>
    </w:p>
    <w:p w14:paraId="0185B6B2" w14:textId="77777777" w:rsidR="007E7A08" w:rsidRDefault="007E7A08">
      <w:pPr>
        <w:pStyle w:val="Sous-titre"/>
        <w:pBdr>
          <w:bottom w:val="single" w:sz="18" w:space="1" w:color="000080"/>
        </w:pBdr>
        <w:ind w:left="284" w:right="851"/>
      </w:pPr>
    </w:p>
    <w:p w14:paraId="0185B6B3" w14:textId="77777777" w:rsidR="007E7A08" w:rsidRDefault="007E7A08">
      <w:pPr>
        <w:pStyle w:val="Sous-titre"/>
        <w:pBdr>
          <w:bottom w:val="single" w:sz="18" w:space="1" w:color="000080"/>
        </w:pBdr>
        <w:ind w:left="284" w:right="851"/>
      </w:pPr>
    </w:p>
    <w:p w14:paraId="0185B6B4" w14:textId="77777777" w:rsidR="007E7A08" w:rsidRDefault="007E7A08">
      <w:pPr>
        <w:pStyle w:val="Sous-titre"/>
        <w:pBdr>
          <w:bottom w:val="single" w:sz="18" w:space="1" w:color="000080"/>
        </w:pBdr>
        <w:ind w:left="284" w:right="851"/>
      </w:pPr>
    </w:p>
    <w:p w14:paraId="0185B6B5" w14:textId="77777777" w:rsidR="007E7A08" w:rsidRDefault="007E7A08">
      <w:pPr>
        <w:pStyle w:val="Sous-titre"/>
        <w:pBdr>
          <w:bottom w:val="single" w:sz="18" w:space="1" w:color="000080"/>
        </w:pBdr>
        <w:ind w:left="284" w:right="851"/>
      </w:pPr>
    </w:p>
    <w:p w14:paraId="0185B6B6" w14:textId="77777777" w:rsidR="007E7A08" w:rsidRDefault="007E7A08">
      <w:pPr>
        <w:pStyle w:val="Sous-titre"/>
        <w:pBdr>
          <w:bottom w:val="single" w:sz="18" w:space="1" w:color="000080"/>
        </w:pBdr>
        <w:ind w:left="284" w:right="851"/>
      </w:pPr>
    </w:p>
    <w:p w14:paraId="0185B6B7" w14:textId="7720A982" w:rsidR="007E7A08" w:rsidRDefault="007E7A08" w:rsidP="00BC0ED9">
      <w:pPr>
        <w:pStyle w:val="Sous-titre"/>
        <w:pBdr>
          <w:bottom w:val="single" w:sz="18" w:space="1" w:color="000080"/>
        </w:pBdr>
        <w:ind w:left="284" w:right="851"/>
      </w:pPr>
      <w:r>
        <w:t xml:space="preserve">CONTRAT </w:t>
      </w:r>
      <w:r w:rsidR="00C47FC8">
        <w:t>D’INTERFACE</w:t>
      </w:r>
      <w:r w:rsidR="00BC0ED9">
        <w:t xml:space="preserve"> </w:t>
      </w:r>
      <w:sdt>
        <w:sdtPr>
          <w:alias w:val="Titre "/>
          <w:tag w:val=""/>
          <w:id w:val="-341476631"/>
          <w:placeholder>
            <w:docPart w:val="CD4C4512E03740F997F7398F0B2629B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E6EDB">
            <w:t>D</w:t>
          </w:r>
          <w:r w:rsidR="0037043C">
            <w:t>IR ACHAT</w:t>
          </w:r>
          <w:r w:rsidR="00651381">
            <w:t>(FINANCE)</w:t>
          </w:r>
        </w:sdtContent>
      </w:sdt>
    </w:p>
    <w:p w14:paraId="0185B6C4" w14:textId="3D704A38" w:rsidR="00903891" w:rsidRDefault="00903891">
      <w:pPr>
        <w:spacing w:before="120"/>
        <w:ind w:right="851"/>
        <w:jc w:val="both"/>
        <w:outlineLvl w:val="0"/>
        <w:rPr>
          <w:sz w:val="16"/>
        </w:rPr>
      </w:pPr>
      <w:r>
        <w:rPr>
          <w:sz w:val="16"/>
        </w:rPr>
        <w:br w:type="page"/>
      </w:r>
    </w:p>
    <w:p w14:paraId="17DC249B" w14:textId="77777777" w:rsidR="007E7A08" w:rsidRDefault="007E7A08">
      <w:pPr>
        <w:spacing w:before="120"/>
        <w:ind w:right="851"/>
        <w:jc w:val="both"/>
        <w:outlineLvl w:val="0"/>
        <w:sectPr w:rsidR="007E7A08">
          <w:headerReference w:type="default" r:id="rId12"/>
          <w:footerReference w:type="default" r:id="rId13"/>
          <w:footerReference w:type="first" r:id="rId14"/>
          <w:pgSz w:w="11906" w:h="16838" w:code="9"/>
          <w:pgMar w:top="1134" w:right="1134" w:bottom="1134" w:left="1134" w:header="663" w:footer="1383" w:gutter="0"/>
          <w:cols w:space="720"/>
        </w:sect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701"/>
        <w:gridCol w:w="3526"/>
        <w:gridCol w:w="3704"/>
      </w:tblGrid>
      <w:tr w:rsidR="007E7A08" w14:paraId="0185B6C6" w14:textId="77777777">
        <w:trPr>
          <w:cantSplit/>
        </w:trPr>
        <w:tc>
          <w:tcPr>
            <w:tcW w:w="9639" w:type="dxa"/>
            <w:gridSpan w:val="4"/>
            <w:shd w:val="pct10" w:color="FFFFFF" w:fill="FFFFFF"/>
          </w:tcPr>
          <w:p w14:paraId="0185B6C5" w14:textId="77777777" w:rsidR="007E7A08" w:rsidRDefault="007E7A08">
            <w:pPr>
              <w:pStyle w:val="TableauEntte"/>
            </w:pPr>
            <w:r>
              <w:lastRenderedPageBreak/>
              <w:t>Identification</w:t>
            </w:r>
          </w:p>
        </w:tc>
      </w:tr>
      <w:tr w:rsidR="007E7A08" w14:paraId="0185B6C9" w14:textId="77777777">
        <w:trPr>
          <w:gridBefore w:val="1"/>
          <w:wBefore w:w="709" w:type="dxa"/>
        </w:trPr>
        <w:tc>
          <w:tcPr>
            <w:tcW w:w="1701" w:type="dxa"/>
            <w:tcBorders>
              <w:top w:val="single" w:sz="6" w:space="0" w:color="000080"/>
              <w:left w:val="single" w:sz="6" w:space="0" w:color="000080"/>
            </w:tcBorders>
            <w:shd w:val="pct10" w:color="FFFF00" w:fill="FFFFFF"/>
          </w:tcPr>
          <w:p w14:paraId="0185B6C7" w14:textId="77777777" w:rsidR="007E7A08" w:rsidRDefault="007E7A08">
            <w:pPr>
              <w:pStyle w:val="TableauLigne"/>
              <w:spacing w:before="120"/>
            </w:pPr>
            <w:r>
              <w:t>Titre</w:t>
            </w:r>
          </w:p>
        </w:tc>
        <w:tc>
          <w:tcPr>
            <w:tcW w:w="7229" w:type="dxa"/>
            <w:gridSpan w:val="2"/>
            <w:tcBorders>
              <w:top w:val="single" w:sz="6" w:space="0" w:color="000080"/>
              <w:right w:val="single" w:sz="18" w:space="0" w:color="000080"/>
            </w:tcBorders>
            <w:shd w:val="pct10" w:color="FFFF00" w:fill="FFFFFF"/>
          </w:tcPr>
          <w:p w14:paraId="0185B6C8" w14:textId="77777777" w:rsidR="007E7A08" w:rsidRPr="008B373C" w:rsidRDefault="007E7A08" w:rsidP="000165A2">
            <w:pPr>
              <w:pStyle w:val="TableauLigne"/>
              <w:spacing w:before="120"/>
              <w:rPr>
                <w:b/>
                <w:sz w:val="15"/>
                <w:szCs w:val="15"/>
              </w:rPr>
            </w:pPr>
          </w:p>
        </w:tc>
      </w:tr>
      <w:tr w:rsidR="007E7A08" w14:paraId="0185B6CC" w14:textId="77777777">
        <w:trPr>
          <w:gridBefore w:val="1"/>
          <w:wBefore w:w="709" w:type="dxa"/>
          <w:trHeight w:val="264"/>
        </w:trPr>
        <w:tc>
          <w:tcPr>
            <w:tcW w:w="1701" w:type="dxa"/>
            <w:tcBorders>
              <w:left w:val="single" w:sz="6" w:space="0" w:color="000080"/>
            </w:tcBorders>
            <w:shd w:val="pct10" w:color="FFFF00" w:fill="FFFFFF"/>
          </w:tcPr>
          <w:p w14:paraId="0185B6CA" w14:textId="77777777" w:rsidR="007E7A08" w:rsidRDefault="007E7A08">
            <w:pPr>
              <w:pStyle w:val="TableauLigne"/>
            </w:pPr>
            <w:r>
              <w:t>Objet</w:t>
            </w:r>
          </w:p>
        </w:tc>
        <w:tc>
          <w:tcPr>
            <w:tcW w:w="7229" w:type="dxa"/>
            <w:gridSpan w:val="2"/>
            <w:tcBorders>
              <w:right w:val="single" w:sz="18" w:space="0" w:color="000080"/>
            </w:tcBorders>
            <w:shd w:val="pct10" w:color="FFFF00" w:fill="FFFFFF"/>
          </w:tcPr>
          <w:p w14:paraId="0185B6CB" w14:textId="77777777" w:rsidR="007E7A08" w:rsidRPr="008B373C" w:rsidRDefault="007E7A08" w:rsidP="00EB6F08">
            <w:pPr>
              <w:pStyle w:val="TableauLigne"/>
              <w:rPr>
                <w:rFonts w:cs="Arial"/>
                <w:sz w:val="15"/>
                <w:szCs w:val="15"/>
              </w:rPr>
            </w:pPr>
            <w:r w:rsidRPr="008B373C">
              <w:rPr>
                <w:rFonts w:cs="Arial"/>
                <w:sz w:val="15"/>
                <w:szCs w:val="15"/>
              </w:rPr>
              <w:t xml:space="preserve">Contrat </w:t>
            </w:r>
            <w:r w:rsidR="00EB6F08">
              <w:rPr>
                <w:rFonts w:cs="Arial"/>
                <w:sz w:val="15"/>
                <w:szCs w:val="15"/>
              </w:rPr>
              <w:t>d’interface</w:t>
            </w:r>
            <w:r w:rsidRPr="008B373C">
              <w:rPr>
                <w:rFonts w:cs="Arial"/>
                <w:sz w:val="15"/>
                <w:szCs w:val="15"/>
              </w:rPr>
              <w:t xml:space="preserve"> </w:t>
            </w:r>
          </w:p>
        </w:tc>
      </w:tr>
      <w:tr w:rsidR="007E7A08" w14:paraId="0185B6D0" w14:textId="77777777">
        <w:trPr>
          <w:gridBefore w:val="1"/>
          <w:wBefore w:w="709" w:type="dxa"/>
        </w:trPr>
        <w:tc>
          <w:tcPr>
            <w:tcW w:w="1701" w:type="dxa"/>
            <w:tcBorders>
              <w:left w:val="single" w:sz="6" w:space="0" w:color="000080"/>
            </w:tcBorders>
            <w:shd w:val="pct10" w:color="FFFF00" w:fill="FFFFFF"/>
          </w:tcPr>
          <w:p w14:paraId="0185B6CD" w14:textId="77777777" w:rsidR="007E7A08" w:rsidRDefault="007E7A08">
            <w:pPr>
              <w:pStyle w:val="TableauLigne"/>
            </w:pPr>
            <w:r>
              <w:t>Version</w:t>
            </w:r>
          </w:p>
        </w:tc>
        <w:tc>
          <w:tcPr>
            <w:tcW w:w="3525" w:type="dxa"/>
            <w:shd w:val="pct10" w:color="FFFF00" w:fill="FFFFFF"/>
          </w:tcPr>
          <w:p w14:paraId="0185B6CE" w14:textId="056AA8AC" w:rsidR="007E7A08" w:rsidRPr="008B373C" w:rsidRDefault="009A7205">
            <w:pPr>
              <w:pStyle w:val="TableauLigne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V1.0</w:t>
            </w:r>
          </w:p>
        </w:tc>
        <w:tc>
          <w:tcPr>
            <w:tcW w:w="3704" w:type="dxa"/>
            <w:tcBorders>
              <w:right w:val="single" w:sz="18" w:space="0" w:color="000080"/>
            </w:tcBorders>
            <w:shd w:val="pct10" w:color="FFFF00" w:fill="FFFFFF"/>
          </w:tcPr>
          <w:p w14:paraId="0185B6CF" w14:textId="29BA0E99" w:rsidR="007E7A08" w:rsidRPr="008B373C" w:rsidRDefault="007E7A08" w:rsidP="00FE3265">
            <w:pPr>
              <w:pStyle w:val="TableauLigne"/>
              <w:tabs>
                <w:tab w:val="clear" w:pos="567"/>
                <w:tab w:val="left" w:pos="1065"/>
              </w:tabs>
              <w:rPr>
                <w:rFonts w:cs="Arial"/>
                <w:sz w:val="15"/>
                <w:szCs w:val="15"/>
              </w:rPr>
            </w:pPr>
            <w:r w:rsidRPr="008B373C">
              <w:rPr>
                <w:rFonts w:cs="Arial"/>
                <w:sz w:val="15"/>
                <w:szCs w:val="15"/>
              </w:rPr>
              <w:t>Etat</w:t>
            </w:r>
            <w:r w:rsidRPr="008B373C">
              <w:rPr>
                <w:rFonts w:cs="Arial"/>
                <w:sz w:val="15"/>
                <w:szCs w:val="15"/>
              </w:rPr>
              <w:tab/>
            </w:r>
            <w:r w:rsidR="00FE3265">
              <w:rPr>
                <w:rFonts w:cs="Arial"/>
                <w:sz w:val="15"/>
                <w:szCs w:val="15"/>
              </w:rPr>
              <w:t>à vérifier</w:t>
            </w:r>
          </w:p>
        </w:tc>
      </w:tr>
      <w:tr w:rsidR="007E7A08" w14:paraId="0185B6D6" w14:textId="77777777">
        <w:trPr>
          <w:gridBefore w:val="1"/>
          <w:wBefore w:w="709" w:type="dxa"/>
        </w:trPr>
        <w:tc>
          <w:tcPr>
            <w:tcW w:w="1701" w:type="dxa"/>
            <w:tcBorders>
              <w:left w:val="single" w:sz="6" w:space="0" w:color="000080"/>
            </w:tcBorders>
            <w:shd w:val="pct10" w:color="FFFF00" w:fill="FFFFFF"/>
          </w:tcPr>
          <w:p w14:paraId="0185B6D1" w14:textId="77777777" w:rsidR="007E7A08" w:rsidRDefault="007E7A08">
            <w:pPr>
              <w:pStyle w:val="TableauLigne"/>
            </w:pPr>
            <w:r>
              <w:t>Rédacteur(s)</w:t>
            </w:r>
          </w:p>
        </w:tc>
        <w:tc>
          <w:tcPr>
            <w:tcW w:w="3526" w:type="dxa"/>
            <w:shd w:val="pct10" w:color="FFFF00" w:fill="FFFFFF"/>
          </w:tcPr>
          <w:p w14:paraId="0185B6D2" w14:textId="61CEBB8D" w:rsidR="00490779" w:rsidRPr="008B373C" w:rsidRDefault="00FE3265">
            <w:pPr>
              <w:pStyle w:val="TableauLigne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Bernard LEON</w:t>
            </w:r>
          </w:p>
          <w:p w14:paraId="0185B6D3" w14:textId="77777777" w:rsidR="00490779" w:rsidRPr="008B373C" w:rsidRDefault="00490779" w:rsidP="00EB6F08">
            <w:pPr>
              <w:pStyle w:val="TableauLigne"/>
              <w:rPr>
                <w:rFonts w:cs="Arial"/>
                <w:sz w:val="15"/>
                <w:szCs w:val="15"/>
              </w:rPr>
            </w:pPr>
          </w:p>
        </w:tc>
        <w:tc>
          <w:tcPr>
            <w:tcW w:w="3703" w:type="dxa"/>
            <w:tcBorders>
              <w:left w:val="nil"/>
              <w:right w:val="single" w:sz="18" w:space="0" w:color="000080"/>
            </w:tcBorders>
            <w:shd w:val="pct10" w:color="FFFF00" w:fill="FFFFFF"/>
          </w:tcPr>
          <w:p w14:paraId="0185B6D4" w14:textId="77777777" w:rsidR="00490779" w:rsidRPr="008B373C" w:rsidRDefault="007E7A08">
            <w:pPr>
              <w:pStyle w:val="TableauLigne"/>
              <w:tabs>
                <w:tab w:val="clear" w:pos="567"/>
                <w:tab w:val="clear" w:pos="2268"/>
                <w:tab w:val="left" w:pos="1064"/>
              </w:tabs>
              <w:rPr>
                <w:rFonts w:cs="Arial"/>
                <w:sz w:val="15"/>
                <w:szCs w:val="15"/>
              </w:rPr>
            </w:pPr>
            <w:r w:rsidRPr="008B373C">
              <w:rPr>
                <w:rFonts w:cs="Arial"/>
                <w:sz w:val="15"/>
                <w:szCs w:val="15"/>
              </w:rPr>
              <w:t>Téléphone</w:t>
            </w:r>
            <w:r w:rsidRPr="008B373C">
              <w:rPr>
                <w:rFonts w:cs="Arial"/>
                <w:sz w:val="15"/>
                <w:szCs w:val="15"/>
              </w:rPr>
              <w:tab/>
            </w:r>
          </w:p>
          <w:p w14:paraId="0185B6D5" w14:textId="77777777" w:rsidR="00EB2E84" w:rsidRPr="008B373C" w:rsidRDefault="00EB2E84" w:rsidP="00EB2E84">
            <w:pPr>
              <w:pStyle w:val="TableauLigne"/>
              <w:tabs>
                <w:tab w:val="clear" w:pos="567"/>
                <w:tab w:val="clear" w:pos="2268"/>
                <w:tab w:val="left" w:pos="1064"/>
              </w:tabs>
              <w:rPr>
                <w:rFonts w:cs="Arial"/>
                <w:sz w:val="15"/>
                <w:szCs w:val="15"/>
              </w:rPr>
            </w:pPr>
          </w:p>
        </w:tc>
      </w:tr>
      <w:tr w:rsidR="007E7A08" w14:paraId="0185B6D9" w14:textId="77777777">
        <w:trPr>
          <w:gridBefore w:val="1"/>
          <w:wBefore w:w="709" w:type="dxa"/>
        </w:trPr>
        <w:tc>
          <w:tcPr>
            <w:tcW w:w="1701" w:type="dxa"/>
            <w:tcBorders>
              <w:left w:val="single" w:sz="6" w:space="0" w:color="000080"/>
            </w:tcBorders>
            <w:shd w:val="pct10" w:color="FFFF00" w:fill="FFFFFF"/>
          </w:tcPr>
          <w:p w14:paraId="0185B6D7" w14:textId="77777777" w:rsidR="007E7A08" w:rsidRDefault="007E7A08">
            <w:pPr>
              <w:pStyle w:val="TableauLigne"/>
            </w:pPr>
            <w:r>
              <w:t>Date de création</w:t>
            </w:r>
          </w:p>
        </w:tc>
        <w:tc>
          <w:tcPr>
            <w:tcW w:w="7229" w:type="dxa"/>
            <w:gridSpan w:val="2"/>
            <w:tcBorders>
              <w:right w:val="single" w:sz="18" w:space="0" w:color="000080"/>
            </w:tcBorders>
            <w:shd w:val="pct10" w:color="FFFF00" w:fill="FFFFFF"/>
          </w:tcPr>
          <w:p w14:paraId="0185B6D8" w14:textId="4A1049F8" w:rsidR="007E7A08" w:rsidRPr="008B373C" w:rsidRDefault="003B1CC1" w:rsidP="00651381">
            <w:pPr>
              <w:pStyle w:val="TableauLigne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20</w:t>
            </w:r>
            <w:r w:rsidR="00651381">
              <w:rPr>
                <w:rFonts w:cs="Arial"/>
                <w:sz w:val="15"/>
                <w:szCs w:val="15"/>
              </w:rPr>
              <w:t>20</w:t>
            </w:r>
            <w:r>
              <w:rPr>
                <w:rFonts w:cs="Arial"/>
                <w:sz w:val="15"/>
                <w:szCs w:val="15"/>
              </w:rPr>
              <w:t>-</w:t>
            </w:r>
            <w:r w:rsidR="00651381">
              <w:rPr>
                <w:rFonts w:cs="Arial"/>
                <w:sz w:val="15"/>
                <w:szCs w:val="15"/>
              </w:rPr>
              <w:t>07</w:t>
            </w:r>
            <w:r>
              <w:rPr>
                <w:rFonts w:cs="Arial"/>
                <w:sz w:val="15"/>
                <w:szCs w:val="15"/>
              </w:rPr>
              <w:t>-</w:t>
            </w:r>
            <w:r w:rsidR="00651381">
              <w:rPr>
                <w:rFonts w:cs="Arial"/>
                <w:sz w:val="15"/>
                <w:szCs w:val="15"/>
              </w:rPr>
              <w:t>10</w:t>
            </w:r>
          </w:p>
        </w:tc>
      </w:tr>
      <w:tr w:rsidR="007E7A08" w14:paraId="0185B6DC" w14:textId="77777777">
        <w:trPr>
          <w:gridBefore w:val="1"/>
          <w:wBefore w:w="709" w:type="dxa"/>
        </w:trPr>
        <w:tc>
          <w:tcPr>
            <w:tcW w:w="1701" w:type="dxa"/>
            <w:tcBorders>
              <w:left w:val="single" w:sz="6" w:space="0" w:color="000080"/>
            </w:tcBorders>
            <w:shd w:val="pct10" w:color="FFFF00" w:fill="FFFFFF"/>
          </w:tcPr>
          <w:p w14:paraId="0185B6DA" w14:textId="77777777" w:rsidR="007E7A08" w:rsidRDefault="007E7A08">
            <w:pPr>
              <w:pStyle w:val="TableauLigne"/>
            </w:pPr>
            <w:r>
              <w:t>Référence</w:t>
            </w:r>
          </w:p>
        </w:tc>
        <w:tc>
          <w:tcPr>
            <w:tcW w:w="7229" w:type="dxa"/>
            <w:gridSpan w:val="2"/>
            <w:tcBorders>
              <w:right w:val="single" w:sz="18" w:space="0" w:color="000080"/>
            </w:tcBorders>
            <w:shd w:val="pct10" w:color="FFFF00" w:fill="FFFFFF"/>
          </w:tcPr>
          <w:p w14:paraId="0185B6DB" w14:textId="77777777" w:rsidR="007E7A08" w:rsidRDefault="007E7A08">
            <w:pPr>
              <w:pStyle w:val="TableauLigne"/>
            </w:pPr>
          </w:p>
        </w:tc>
      </w:tr>
      <w:tr w:rsidR="007E7A08" w14:paraId="0185B6DF" w14:textId="77777777">
        <w:trPr>
          <w:gridBefore w:val="1"/>
          <w:wBefore w:w="709" w:type="dxa"/>
        </w:trPr>
        <w:tc>
          <w:tcPr>
            <w:tcW w:w="1701" w:type="dxa"/>
            <w:tcBorders>
              <w:left w:val="single" w:sz="6" w:space="0" w:color="000080"/>
            </w:tcBorders>
            <w:shd w:val="pct10" w:color="FFFF00" w:fill="FFFFFF"/>
          </w:tcPr>
          <w:p w14:paraId="0185B6DD" w14:textId="77777777" w:rsidR="007E7A08" w:rsidRDefault="007E7A08">
            <w:pPr>
              <w:pStyle w:val="TableauLigne"/>
            </w:pPr>
            <w:r>
              <w:t>Diffusion</w:t>
            </w:r>
          </w:p>
        </w:tc>
        <w:tc>
          <w:tcPr>
            <w:tcW w:w="7229" w:type="dxa"/>
            <w:gridSpan w:val="2"/>
            <w:tcBorders>
              <w:right w:val="single" w:sz="18" w:space="0" w:color="000080"/>
            </w:tcBorders>
            <w:shd w:val="pct10" w:color="FFFF00" w:fill="FFFFFF"/>
          </w:tcPr>
          <w:p w14:paraId="0185B6DE" w14:textId="77777777" w:rsidR="007E7A08" w:rsidRDefault="007E7A08">
            <w:pPr>
              <w:pStyle w:val="TableauLigne"/>
            </w:pPr>
          </w:p>
        </w:tc>
      </w:tr>
      <w:tr w:rsidR="007E7A08" w14:paraId="0185B6E2" w14:textId="77777777">
        <w:trPr>
          <w:gridBefore w:val="1"/>
          <w:wBefore w:w="709" w:type="dxa"/>
        </w:trPr>
        <w:tc>
          <w:tcPr>
            <w:tcW w:w="1701" w:type="dxa"/>
            <w:tcBorders>
              <w:left w:val="single" w:sz="6" w:space="0" w:color="000080"/>
              <w:bottom w:val="single" w:sz="18" w:space="0" w:color="000080"/>
            </w:tcBorders>
            <w:shd w:val="pct10" w:color="FFFF00" w:fill="FFFFFF"/>
          </w:tcPr>
          <w:p w14:paraId="0185B6E0" w14:textId="77777777" w:rsidR="007E7A08" w:rsidRDefault="007E7A08">
            <w:pPr>
              <w:pStyle w:val="TableauLigne"/>
              <w:spacing w:after="40"/>
            </w:pPr>
            <w:r>
              <w:t>Stockage</w:t>
            </w:r>
          </w:p>
        </w:tc>
        <w:tc>
          <w:tcPr>
            <w:tcW w:w="7229" w:type="dxa"/>
            <w:gridSpan w:val="2"/>
            <w:tcBorders>
              <w:bottom w:val="single" w:sz="18" w:space="0" w:color="000080"/>
              <w:right w:val="single" w:sz="18" w:space="0" w:color="000080"/>
            </w:tcBorders>
            <w:shd w:val="pct10" w:color="FFFF00" w:fill="FFFFFF"/>
          </w:tcPr>
          <w:p w14:paraId="0185B6E1" w14:textId="77777777" w:rsidR="007E7A08" w:rsidRDefault="007E7A08">
            <w:pPr>
              <w:pStyle w:val="TableauLigne"/>
              <w:spacing w:after="40"/>
            </w:pPr>
          </w:p>
        </w:tc>
      </w:tr>
    </w:tbl>
    <w:p w14:paraId="0185B6E3" w14:textId="77777777" w:rsidR="007E7A08" w:rsidRDefault="007E7A08">
      <w:pPr>
        <w:ind w:left="709"/>
        <w:rPr>
          <w:i/>
          <w:vanish/>
          <w:color w:val="FF0000"/>
          <w:sz w:val="18"/>
        </w:rPr>
      </w:pPr>
      <w:r>
        <w:rPr>
          <w:i/>
          <w:vanish/>
          <w:color w:val="FF0000"/>
          <w:sz w:val="18"/>
        </w:rPr>
        <w:t>Pour remplir les champs grisés, double cliquer dessus</w:t>
      </w:r>
    </w:p>
    <w:p w14:paraId="0185B6E4" w14:textId="77777777" w:rsidR="007E7A08" w:rsidRDefault="007E7A08">
      <w:pPr>
        <w:rPr>
          <w:sz w:val="24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701"/>
        <w:gridCol w:w="7229"/>
      </w:tblGrid>
      <w:tr w:rsidR="007E7A08" w14:paraId="0185B6E6" w14:textId="77777777">
        <w:trPr>
          <w:cantSplit/>
        </w:trPr>
        <w:tc>
          <w:tcPr>
            <w:tcW w:w="9639" w:type="dxa"/>
            <w:gridSpan w:val="3"/>
            <w:shd w:val="pct10" w:color="FFFFFF" w:fill="FFFFFF"/>
          </w:tcPr>
          <w:p w14:paraId="0185B6E5" w14:textId="77777777" w:rsidR="007E7A08" w:rsidRDefault="007E7A08">
            <w:pPr>
              <w:pStyle w:val="TableauEntte"/>
            </w:pPr>
            <w:r>
              <w:t>Informations</w:t>
            </w:r>
          </w:p>
        </w:tc>
      </w:tr>
      <w:tr w:rsidR="007E7A08" w14:paraId="0185B6E9" w14:textId="77777777">
        <w:trPr>
          <w:gridBefore w:val="1"/>
          <w:wBefore w:w="709" w:type="dxa"/>
        </w:trPr>
        <w:tc>
          <w:tcPr>
            <w:tcW w:w="1701" w:type="dxa"/>
            <w:tcBorders>
              <w:top w:val="single" w:sz="6" w:space="0" w:color="000080"/>
              <w:left w:val="single" w:sz="6" w:space="0" w:color="000080"/>
            </w:tcBorders>
            <w:shd w:val="pct10" w:color="FFFF00" w:fill="auto"/>
          </w:tcPr>
          <w:p w14:paraId="0185B6E7" w14:textId="77777777" w:rsidR="007E7A08" w:rsidRDefault="007E7A08">
            <w:pPr>
              <w:pStyle w:val="TableauLigne"/>
              <w:spacing w:before="120"/>
            </w:pPr>
            <w:r>
              <w:t>Périmètre</w:t>
            </w:r>
          </w:p>
        </w:tc>
        <w:tc>
          <w:tcPr>
            <w:tcW w:w="7229" w:type="dxa"/>
            <w:tcBorders>
              <w:top w:val="single" w:sz="6" w:space="0" w:color="000080"/>
              <w:right w:val="single" w:sz="18" w:space="0" w:color="000080"/>
            </w:tcBorders>
            <w:shd w:val="pct10" w:color="FFFF00" w:fill="auto"/>
          </w:tcPr>
          <w:p w14:paraId="0185B6E8" w14:textId="77777777" w:rsidR="007E7A08" w:rsidRDefault="007E7A08">
            <w:pPr>
              <w:pStyle w:val="TableauLigne"/>
              <w:spacing w:before="120"/>
            </w:pPr>
          </w:p>
        </w:tc>
      </w:tr>
      <w:tr w:rsidR="007E7A08" w14:paraId="0185B6EC" w14:textId="77777777">
        <w:trPr>
          <w:gridBefore w:val="1"/>
          <w:wBefore w:w="709" w:type="dxa"/>
        </w:trPr>
        <w:tc>
          <w:tcPr>
            <w:tcW w:w="1701" w:type="dxa"/>
            <w:tcBorders>
              <w:left w:val="single" w:sz="6" w:space="0" w:color="000080"/>
            </w:tcBorders>
            <w:shd w:val="pct10" w:color="FFFF00" w:fill="auto"/>
          </w:tcPr>
          <w:p w14:paraId="0185B6EA" w14:textId="77777777" w:rsidR="007E7A08" w:rsidRDefault="007E7A08">
            <w:pPr>
              <w:pStyle w:val="TableauLigne"/>
            </w:pPr>
          </w:p>
        </w:tc>
        <w:tc>
          <w:tcPr>
            <w:tcW w:w="7229" w:type="dxa"/>
            <w:tcBorders>
              <w:right w:val="single" w:sz="18" w:space="0" w:color="000080"/>
            </w:tcBorders>
            <w:shd w:val="pct10" w:color="FFFF00" w:fill="auto"/>
          </w:tcPr>
          <w:p w14:paraId="0185B6EB" w14:textId="77777777" w:rsidR="007E7A08" w:rsidRDefault="007E7A08">
            <w:pPr>
              <w:pStyle w:val="TableauLigne"/>
              <w:tabs>
                <w:tab w:val="clear" w:pos="567"/>
                <w:tab w:val="clear" w:pos="2268"/>
                <w:tab w:val="left" w:pos="2481"/>
                <w:tab w:val="left" w:pos="4182"/>
              </w:tabs>
            </w:pPr>
          </w:p>
        </w:tc>
      </w:tr>
      <w:tr w:rsidR="007E7A08" w14:paraId="0185B6EF" w14:textId="77777777">
        <w:trPr>
          <w:gridBefore w:val="1"/>
          <w:wBefore w:w="709" w:type="dxa"/>
        </w:trPr>
        <w:tc>
          <w:tcPr>
            <w:tcW w:w="1701" w:type="dxa"/>
            <w:tcBorders>
              <w:left w:val="single" w:sz="6" w:space="0" w:color="000080"/>
              <w:bottom w:val="single" w:sz="18" w:space="0" w:color="000080"/>
            </w:tcBorders>
            <w:shd w:val="pct10" w:color="FFFF00" w:fill="auto"/>
          </w:tcPr>
          <w:p w14:paraId="0185B6ED" w14:textId="77777777" w:rsidR="007E7A08" w:rsidRDefault="007E7A08">
            <w:pPr>
              <w:pStyle w:val="TableauLigne"/>
              <w:spacing w:after="40"/>
            </w:pPr>
            <w:r>
              <w:t>Domaine d’application</w:t>
            </w:r>
          </w:p>
        </w:tc>
        <w:tc>
          <w:tcPr>
            <w:tcW w:w="7229" w:type="dxa"/>
            <w:tcBorders>
              <w:bottom w:val="single" w:sz="18" w:space="0" w:color="000080"/>
              <w:right w:val="single" w:sz="18" w:space="0" w:color="000080"/>
            </w:tcBorders>
            <w:shd w:val="pct10" w:color="FFFF00" w:fill="auto"/>
          </w:tcPr>
          <w:p w14:paraId="0185B6EE" w14:textId="77777777" w:rsidR="007E7A08" w:rsidRDefault="007E7A08">
            <w:pPr>
              <w:pStyle w:val="TableauLigne"/>
              <w:tabs>
                <w:tab w:val="clear" w:pos="567"/>
                <w:tab w:val="clear" w:pos="2268"/>
                <w:tab w:val="left" w:pos="2481"/>
                <w:tab w:val="left" w:pos="4182"/>
              </w:tabs>
              <w:spacing w:after="40"/>
            </w:pPr>
          </w:p>
        </w:tc>
      </w:tr>
    </w:tbl>
    <w:p w14:paraId="0185B6F0" w14:textId="77777777" w:rsidR="007E7A08" w:rsidRDefault="007E7A08">
      <w:pPr>
        <w:rPr>
          <w:sz w:val="24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701"/>
        <w:gridCol w:w="1559"/>
        <w:gridCol w:w="5670"/>
      </w:tblGrid>
      <w:tr w:rsidR="007E7A08" w14:paraId="0185B6F2" w14:textId="77777777" w:rsidTr="006148CD">
        <w:trPr>
          <w:tblHeader/>
        </w:trPr>
        <w:tc>
          <w:tcPr>
            <w:tcW w:w="96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5B6F1" w14:textId="77777777" w:rsidR="007E7A08" w:rsidRDefault="007E7A08">
            <w:pPr>
              <w:pStyle w:val="TableauEntte"/>
              <w:spacing w:after="60"/>
            </w:pPr>
            <w:r>
              <w:t>Historique des versions</w:t>
            </w:r>
          </w:p>
        </w:tc>
      </w:tr>
      <w:tr w:rsidR="007E7A08" w14:paraId="0185B6F6" w14:textId="77777777" w:rsidTr="006148CD">
        <w:trPr>
          <w:gridBefore w:val="1"/>
          <w:wBefore w:w="709" w:type="dxa"/>
          <w:tblHeader/>
        </w:trPr>
        <w:tc>
          <w:tcPr>
            <w:tcW w:w="1701" w:type="dxa"/>
            <w:tcBorders>
              <w:top w:val="single" w:sz="4" w:space="0" w:color="000080"/>
              <w:left w:val="single" w:sz="4" w:space="0" w:color="000080"/>
              <w:bottom w:val="nil"/>
              <w:right w:val="single" w:sz="2" w:space="0" w:color="000080"/>
            </w:tcBorders>
            <w:shd w:val="pct10" w:color="FFFF00" w:fill="auto"/>
          </w:tcPr>
          <w:p w14:paraId="0185B6F3" w14:textId="77777777" w:rsidR="007E7A08" w:rsidRDefault="007E7A08">
            <w:pPr>
              <w:pStyle w:val="TableauEntteLigne"/>
              <w:rPr>
                <w:sz w:val="22"/>
              </w:rPr>
            </w:pPr>
            <w:r>
              <w:rPr>
                <w:sz w:val="22"/>
              </w:rPr>
              <w:t>Version</w:t>
            </w:r>
          </w:p>
        </w:tc>
        <w:tc>
          <w:tcPr>
            <w:tcW w:w="1559" w:type="dxa"/>
            <w:tcBorders>
              <w:top w:val="single" w:sz="4" w:space="0" w:color="000080"/>
              <w:left w:val="nil"/>
              <w:bottom w:val="nil"/>
              <w:right w:val="single" w:sz="2" w:space="0" w:color="000080"/>
            </w:tcBorders>
            <w:shd w:val="pct10" w:color="FFFF00" w:fill="auto"/>
          </w:tcPr>
          <w:p w14:paraId="0185B6F4" w14:textId="77777777" w:rsidR="007E7A08" w:rsidRDefault="007E7A08">
            <w:pPr>
              <w:pStyle w:val="TableauEntteLigne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670" w:type="dxa"/>
            <w:tcBorders>
              <w:top w:val="single" w:sz="4" w:space="0" w:color="000080"/>
              <w:left w:val="nil"/>
              <w:bottom w:val="nil"/>
              <w:right w:val="single" w:sz="18" w:space="0" w:color="000080"/>
            </w:tcBorders>
            <w:shd w:val="pct10" w:color="FFFF00" w:fill="auto"/>
          </w:tcPr>
          <w:p w14:paraId="0185B6F5" w14:textId="77777777" w:rsidR="007E7A08" w:rsidRDefault="007E7A08">
            <w:pPr>
              <w:pStyle w:val="TableauEntteLigne"/>
              <w:rPr>
                <w:sz w:val="22"/>
              </w:rPr>
            </w:pPr>
            <w:r>
              <w:rPr>
                <w:sz w:val="22"/>
              </w:rPr>
              <w:t>Objet de la mise à jour</w:t>
            </w:r>
          </w:p>
        </w:tc>
      </w:tr>
      <w:tr w:rsidR="007E7A08" w14:paraId="0185B6FA" w14:textId="77777777" w:rsidTr="006148CD">
        <w:trPr>
          <w:gridBefore w:val="1"/>
          <w:wBefore w:w="709" w:type="dxa"/>
        </w:trPr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nil"/>
            </w:tcBorders>
            <w:shd w:val="pct10" w:color="FFFF00" w:fill="auto"/>
          </w:tcPr>
          <w:p w14:paraId="0185B6F7" w14:textId="06D82270" w:rsidR="007E7A08" w:rsidRDefault="009A7205">
            <w:pPr>
              <w:pStyle w:val="TableauLigne"/>
              <w:jc w:val="center"/>
            </w:pPr>
            <w:r>
              <w:t>1.0</w:t>
            </w:r>
          </w:p>
        </w:tc>
        <w:tc>
          <w:tcPr>
            <w:tcW w:w="1559" w:type="dxa"/>
            <w:tcBorders>
              <w:top w:val="single" w:sz="6" w:space="0" w:color="000080"/>
              <w:left w:val="nil"/>
              <w:bottom w:val="single" w:sz="6" w:space="0" w:color="000080"/>
              <w:right w:val="nil"/>
            </w:tcBorders>
            <w:shd w:val="pct10" w:color="FFFF00" w:fill="auto"/>
          </w:tcPr>
          <w:p w14:paraId="0185B6F8" w14:textId="38151688" w:rsidR="007E7A08" w:rsidRDefault="00651381" w:rsidP="00651381">
            <w:pPr>
              <w:pStyle w:val="TableauLigne"/>
            </w:pPr>
            <w:r>
              <w:t>10</w:t>
            </w:r>
            <w:r w:rsidR="003B1CC1">
              <w:t>/</w:t>
            </w:r>
            <w:r>
              <w:t>07</w:t>
            </w:r>
            <w:r w:rsidR="00E51F8F">
              <w:t>/20</w:t>
            </w:r>
            <w:r>
              <w:t>20</w:t>
            </w:r>
          </w:p>
        </w:tc>
        <w:tc>
          <w:tcPr>
            <w:tcW w:w="5670" w:type="dxa"/>
            <w:tcBorders>
              <w:top w:val="single" w:sz="6" w:space="0" w:color="000080"/>
              <w:left w:val="nil"/>
              <w:bottom w:val="single" w:sz="6" w:space="0" w:color="000080"/>
              <w:right w:val="single" w:sz="18" w:space="0" w:color="000080"/>
            </w:tcBorders>
            <w:shd w:val="pct10" w:color="FFFF00" w:fill="auto"/>
          </w:tcPr>
          <w:p w14:paraId="0185B6F9" w14:textId="77777777" w:rsidR="007E7A08" w:rsidRDefault="00E51F8F">
            <w:pPr>
              <w:pStyle w:val="TableauLigne"/>
            </w:pPr>
            <w:r>
              <w:t>Création du document</w:t>
            </w:r>
          </w:p>
        </w:tc>
      </w:tr>
      <w:tr w:rsidR="00D76984" w14:paraId="0185B702" w14:textId="77777777" w:rsidTr="006148CD">
        <w:trPr>
          <w:gridBefore w:val="1"/>
          <w:wBefore w:w="709" w:type="dxa"/>
        </w:trPr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nil"/>
            </w:tcBorders>
            <w:shd w:val="pct10" w:color="FFFF00" w:fill="auto"/>
          </w:tcPr>
          <w:p w14:paraId="0185B6FF" w14:textId="77777777" w:rsidR="00D76984" w:rsidRDefault="00D76984" w:rsidP="00FB4547">
            <w:pPr>
              <w:pStyle w:val="TableauLigne"/>
              <w:jc w:val="center"/>
            </w:pPr>
          </w:p>
        </w:tc>
        <w:tc>
          <w:tcPr>
            <w:tcW w:w="1559" w:type="dxa"/>
            <w:tcBorders>
              <w:top w:val="single" w:sz="6" w:space="0" w:color="000080"/>
              <w:left w:val="nil"/>
              <w:bottom w:val="single" w:sz="6" w:space="0" w:color="000080"/>
              <w:right w:val="nil"/>
            </w:tcBorders>
            <w:shd w:val="pct10" w:color="FFFF00" w:fill="auto"/>
          </w:tcPr>
          <w:p w14:paraId="0185B700" w14:textId="77777777" w:rsidR="00D76984" w:rsidRDefault="00D76984" w:rsidP="00FB4547">
            <w:pPr>
              <w:pStyle w:val="TableauLigne"/>
            </w:pPr>
          </w:p>
        </w:tc>
        <w:tc>
          <w:tcPr>
            <w:tcW w:w="5670" w:type="dxa"/>
            <w:tcBorders>
              <w:top w:val="single" w:sz="6" w:space="0" w:color="000080"/>
              <w:left w:val="nil"/>
              <w:bottom w:val="single" w:sz="6" w:space="0" w:color="000080"/>
              <w:right w:val="single" w:sz="18" w:space="0" w:color="000080"/>
            </w:tcBorders>
            <w:shd w:val="pct10" w:color="FFFF00" w:fill="auto"/>
          </w:tcPr>
          <w:p w14:paraId="0185B701" w14:textId="77777777" w:rsidR="00D76984" w:rsidRDefault="00D76984" w:rsidP="00FB4547">
            <w:pPr>
              <w:pStyle w:val="TableauLigne"/>
            </w:pPr>
          </w:p>
        </w:tc>
      </w:tr>
      <w:tr w:rsidR="00D76984" w14:paraId="0185B706" w14:textId="77777777" w:rsidTr="006148CD">
        <w:trPr>
          <w:gridBefore w:val="1"/>
          <w:wBefore w:w="709" w:type="dxa"/>
        </w:trPr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nil"/>
            </w:tcBorders>
            <w:shd w:val="pct10" w:color="FFFF00" w:fill="auto"/>
          </w:tcPr>
          <w:p w14:paraId="0185B703" w14:textId="77777777" w:rsidR="00D76984" w:rsidRDefault="00D76984" w:rsidP="00FB4547">
            <w:pPr>
              <w:pStyle w:val="TableauLigne"/>
              <w:jc w:val="center"/>
            </w:pPr>
          </w:p>
        </w:tc>
        <w:tc>
          <w:tcPr>
            <w:tcW w:w="1559" w:type="dxa"/>
            <w:tcBorders>
              <w:top w:val="single" w:sz="6" w:space="0" w:color="000080"/>
              <w:left w:val="nil"/>
              <w:bottom w:val="single" w:sz="6" w:space="0" w:color="000080"/>
              <w:right w:val="nil"/>
            </w:tcBorders>
            <w:shd w:val="pct10" w:color="FFFF00" w:fill="auto"/>
          </w:tcPr>
          <w:p w14:paraId="0185B704" w14:textId="77777777" w:rsidR="00D76984" w:rsidRDefault="00D76984" w:rsidP="00FB4547">
            <w:pPr>
              <w:pStyle w:val="TableauLigne"/>
            </w:pPr>
          </w:p>
        </w:tc>
        <w:tc>
          <w:tcPr>
            <w:tcW w:w="5670" w:type="dxa"/>
            <w:tcBorders>
              <w:top w:val="single" w:sz="6" w:space="0" w:color="000080"/>
              <w:left w:val="nil"/>
              <w:bottom w:val="single" w:sz="6" w:space="0" w:color="000080"/>
              <w:right w:val="single" w:sz="18" w:space="0" w:color="000080"/>
            </w:tcBorders>
            <w:shd w:val="pct10" w:color="FFFF00" w:fill="auto"/>
          </w:tcPr>
          <w:p w14:paraId="0185B705" w14:textId="77777777" w:rsidR="00D76984" w:rsidRDefault="00D76984" w:rsidP="00FB4547">
            <w:pPr>
              <w:pStyle w:val="TableauLigne"/>
            </w:pPr>
          </w:p>
        </w:tc>
      </w:tr>
      <w:tr w:rsidR="00B34E3E" w14:paraId="0185B70A" w14:textId="77777777" w:rsidTr="006148CD">
        <w:trPr>
          <w:gridBefore w:val="1"/>
          <w:wBefore w:w="709" w:type="dxa"/>
        </w:trPr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nil"/>
            </w:tcBorders>
            <w:shd w:val="pct10" w:color="FFFF00" w:fill="auto"/>
          </w:tcPr>
          <w:p w14:paraId="0185B707" w14:textId="77777777" w:rsidR="00B34E3E" w:rsidRDefault="00B34E3E" w:rsidP="00FB4547">
            <w:pPr>
              <w:pStyle w:val="TableauLigne"/>
              <w:jc w:val="center"/>
            </w:pPr>
          </w:p>
        </w:tc>
        <w:tc>
          <w:tcPr>
            <w:tcW w:w="1559" w:type="dxa"/>
            <w:tcBorders>
              <w:top w:val="single" w:sz="6" w:space="0" w:color="000080"/>
              <w:left w:val="nil"/>
              <w:bottom w:val="single" w:sz="6" w:space="0" w:color="000080"/>
              <w:right w:val="nil"/>
            </w:tcBorders>
            <w:shd w:val="pct10" w:color="FFFF00" w:fill="auto"/>
          </w:tcPr>
          <w:p w14:paraId="0185B708" w14:textId="77777777" w:rsidR="00B34E3E" w:rsidRDefault="00B34E3E" w:rsidP="00FB4547">
            <w:pPr>
              <w:pStyle w:val="TableauLigne"/>
            </w:pPr>
          </w:p>
        </w:tc>
        <w:tc>
          <w:tcPr>
            <w:tcW w:w="5670" w:type="dxa"/>
            <w:tcBorders>
              <w:top w:val="single" w:sz="6" w:space="0" w:color="000080"/>
              <w:left w:val="nil"/>
              <w:bottom w:val="single" w:sz="6" w:space="0" w:color="000080"/>
              <w:right w:val="single" w:sz="18" w:space="0" w:color="000080"/>
            </w:tcBorders>
            <w:shd w:val="pct10" w:color="FFFF00" w:fill="auto"/>
          </w:tcPr>
          <w:p w14:paraId="0185B709" w14:textId="77777777" w:rsidR="00B34E3E" w:rsidRDefault="00B34E3E" w:rsidP="00FB4547">
            <w:pPr>
              <w:pStyle w:val="TableauLigne"/>
            </w:pPr>
          </w:p>
        </w:tc>
      </w:tr>
      <w:tr w:rsidR="00753C47" w14:paraId="0185B70E" w14:textId="77777777" w:rsidTr="006148CD">
        <w:trPr>
          <w:gridBefore w:val="1"/>
          <w:wBefore w:w="709" w:type="dxa"/>
        </w:trPr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nil"/>
            </w:tcBorders>
            <w:shd w:val="pct10" w:color="FFFF00" w:fill="auto"/>
          </w:tcPr>
          <w:p w14:paraId="0185B70B" w14:textId="77777777" w:rsidR="00753C47" w:rsidRDefault="00753C47" w:rsidP="00FB4547">
            <w:pPr>
              <w:pStyle w:val="TableauLigne"/>
              <w:jc w:val="center"/>
            </w:pPr>
          </w:p>
        </w:tc>
        <w:tc>
          <w:tcPr>
            <w:tcW w:w="1559" w:type="dxa"/>
            <w:tcBorders>
              <w:top w:val="single" w:sz="6" w:space="0" w:color="000080"/>
              <w:left w:val="nil"/>
              <w:bottom w:val="single" w:sz="6" w:space="0" w:color="000080"/>
              <w:right w:val="nil"/>
            </w:tcBorders>
            <w:shd w:val="pct10" w:color="FFFF00" w:fill="auto"/>
          </w:tcPr>
          <w:p w14:paraId="0185B70C" w14:textId="77777777" w:rsidR="00753C47" w:rsidRDefault="00753C47" w:rsidP="00FB4547">
            <w:pPr>
              <w:pStyle w:val="TableauLigne"/>
            </w:pPr>
          </w:p>
        </w:tc>
        <w:tc>
          <w:tcPr>
            <w:tcW w:w="5670" w:type="dxa"/>
            <w:tcBorders>
              <w:top w:val="single" w:sz="6" w:space="0" w:color="000080"/>
              <w:left w:val="nil"/>
              <w:bottom w:val="single" w:sz="6" w:space="0" w:color="000080"/>
              <w:right w:val="single" w:sz="18" w:space="0" w:color="000080"/>
            </w:tcBorders>
            <w:shd w:val="pct10" w:color="FFFF00" w:fill="auto"/>
          </w:tcPr>
          <w:p w14:paraId="0185B70D" w14:textId="77777777" w:rsidR="00753C47" w:rsidRDefault="00753C47" w:rsidP="00FB4547">
            <w:pPr>
              <w:pStyle w:val="TableauLigne"/>
            </w:pPr>
          </w:p>
        </w:tc>
      </w:tr>
      <w:tr w:rsidR="00794F1E" w14:paraId="0185B712" w14:textId="77777777" w:rsidTr="006148CD">
        <w:trPr>
          <w:gridBefore w:val="1"/>
          <w:wBefore w:w="709" w:type="dxa"/>
        </w:trPr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nil"/>
            </w:tcBorders>
            <w:shd w:val="pct10" w:color="FFFF00" w:fill="auto"/>
          </w:tcPr>
          <w:p w14:paraId="0185B70F" w14:textId="77777777" w:rsidR="00794F1E" w:rsidRDefault="00794F1E" w:rsidP="00FB4547">
            <w:pPr>
              <w:pStyle w:val="TableauLigne"/>
              <w:jc w:val="center"/>
            </w:pPr>
          </w:p>
        </w:tc>
        <w:tc>
          <w:tcPr>
            <w:tcW w:w="1559" w:type="dxa"/>
            <w:tcBorders>
              <w:top w:val="single" w:sz="6" w:space="0" w:color="000080"/>
              <w:left w:val="nil"/>
              <w:bottom w:val="single" w:sz="6" w:space="0" w:color="000080"/>
              <w:right w:val="nil"/>
            </w:tcBorders>
            <w:shd w:val="pct10" w:color="FFFF00" w:fill="auto"/>
          </w:tcPr>
          <w:p w14:paraId="0185B710" w14:textId="77777777" w:rsidR="00794F1E" w:rsidRDefault="00794F1E" w:rsidP="00FB4547">
            <w:pPr>
              <w:pStyle w:val="TableauLigne"/>
            </w:pPr>
          </w:p>
        </w:tc>
        <w:tc>
          <w:tcPr>
            <w:tcW w:w="5670" w:type="dxa"/>
            <w:tcBorders>
              <w:top w:val="single" w:sz="6" w:space="0" w:color="000080"/>
              <w:left w:val="nil"/>
              <w:bottom w:val="single" w:sz="6" w:space="0" w:color="000080"/>
              <w:right w:val="single" w:sz="18" w:space="0" w:color="000080"/>
            </w:tcBorders>
            <w:shd w:val="pct10" w:color="FFFF00" w:fill="auto"/>
          </w:tcPr>
          <w:p w14:paraId="0185B711" w14:textId="77777777" w:rsidR="005A13E3" w:rsidRDefault="005A13E3" w:rsidP="008558BE">
            <w:pPr>
              <w:pStyle w:val="TableauLigne"/>
              <w:tabs>
                <w:tab w:val="clear" w:pos="567"/>
                <w:tab w:val="left" w:pos="214"/>
              </w:tabs>
            </w:pPr>
          </w:p>
        </w:tc>
      </w:tr>
      <w:tr w:rsidR="00851631" w14:paraId="0185B716" w14:textId="77777777" w:rsidTr="006148CD">
        <w:trPr>
          <w:gridBefore w:val="1"/>
          <w:wBefore w:w="709" w:type="dxa"/>
        </w:trPr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nil"/>
            </w:tcBorders>
            <w:shd w:val="pct10" w:color="FFFF00" w:fill="auto"/>
          </w:tcPr>
          <w:p w14:paraId="0185B713" w14:textId="77777777" w:rsidR="00851631" w:rsidRDefault="00851631" w:rsidP="00FB4547">
            <w:pPr>
              <w:pStyle w:val="TableauLigne"/>
              <w:jc w:val="center"/>
            </w:pPr>
          </w:p>
        </w:tc>
        <w:tc>
          <w:tcPr>
            <w:tcW w:w="1559" w:type="dxa"/>
            <w:tcBorders>
              <w:top w:val="single" w:sz="6" w:space="0" w:color="000080"/>
              <w:left w:val="nil"/>
              <w:bottom w:val="single" w:sz="6" w:space="0" w:color="000080"/>
              <w:right w:val="nil"/>
            </w:tcBorders>
            <w:shd w:val="pct10" w:color="FFFF00" w:fill="auto"/>
          </w:tcPr>
          <w:p w14:paraId="0185B714" w14:textId="77777777" w:rsidR="00851631" w:rsidRDefault="00851631" w:rsidP="00FB4547">
            <w:pPr>
              <w:pStyle w:val="TableauLigne"/>
            </w:pPr>
          </w:p>
        </w:tc>
        <w:tc>
          <w:tcPr>
            <w:tcW w:w="5670" w:type="dxa"/>
            <w:tcBorders>
              <w:top w:val="single" w:sz="6" w:space="0" w:color="000080"/>
              <w:left w:val="nil"/>
              <w:bottom w:val="single" w:sz="6" w:space="0" w:color="000080"/>
              <w:right w:val="single" w:sz="18" w:space="0" w:color="000080"/>
            </w:tcBorders>
            <w:shd w:val="pct10" w:color="FFFF00" w:fill="auto"/>
          </w:tcPr>
          <w:p w14:paraId="0185B715" w14:textId="77777777" w:rsidR="00851631" w:rsidRDefault="00851631" w:rsidP="008558BE">
            <w:pPr>
              <w:pStyle w:val="TableauLigne"/>
              <w:tabs>
                <w:tab w:val="clear" w:pos="567"/>
                <w:tab w:val="left" w:pos="214"/>
              </w:tabs>
            </w:pPr>
          </w:p>
        </w:tc>
      </w:tr>
      <w:tr w:rsidR="008C7A38" w14:paraId="0185B71A" w14:textId="77777777" w:rsidTr="006148CD">
        <w:trPr>
          <w:gridBefore w:val="1"/>
          <w:wBefore w:w="709" w:type="dxa"/>
        </w:trPr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nil"/>
            </w:tcBorders>
            <w:shd w:val="pct10" w:color="FFFF00" w:fill="auto"/>
          </w:tcPr>
          <w:p w14:paraId="0185B717" w14:textId="77777777" w:rsidR="008C7A38" w:rsidRDefault="008C7A38" w:rsidP="00FB4547">
            <w:pPr>
              <w:pStyle w:val="TableauLigne"/>
              <w:jc w:val="center"/>
            </w:pPr>
          </w:p>
        </w:tc>
        <w:tc>
          <w:tcPr>
            <w:tcW w:w="1559" w:type="dxa"/>
            <w:tcBorders>
              <w:top w:val="single" w:sz="6" w:space="0" w:color="000080"/>
              <w:left w:val="nil"/>
              <w:bottom w:val="single" w:sz="6" w:space="0" w:color="000080"/>
              <w:right w:val="nil"/>
            </w:tcBorders>
            <w:shd w:val="pct10" w:color="FFFF00" w:fill="auto"/>
          </w:tcPr>
          <w:p w14:paraId="0185B718" w14:textId="77777777" w:rsidR="008C7A38" w:rsidRDefault="008C7A38" w:rsidP="000614A6">
            <w:pPr>
              <w:pStyle w:val="TableauLigne"/>
            </w:pPr>
          </w:p>
        </w:tc>
        <w:tc>
          <w:tcPr>
            <w:tcW w:w="5670" w:type="dxa"/>
            <w:tcBorders>
              <w:top w:val="single" w:sz="6" w:space="0" w:color="000080"/>
              <w:left w:val="nil"/>
              <w:bottom w:val="single" w:sz="6" w:space="0" w:color="000080"/>
              <w:right w:val="single" w:sz="18" w:space="0" w:color="000080"/>
            </w:tcBorders>
            <w:shd w:val="pct10" w:color="FFFF00" w:fill="auto"/>
          </w:tcPr>
          <w:p w14:paraId="0185B719" w14:textId="77777777" w:rsidR="008C7A38" w:rsidRDefault="008C7A38" w:rsidP="008558BE">
            <w:pPr>
              <w:pStyle w:val="TableauLigne"/>
              <w:tabs>
                <w:tab w:val="clear" w:pos="567"/>
                <w:tab w:val="left" w:pos="214"/>
              </w:tabs>
            </w:pPr>
          </w:p>
        </w:tc>
      </w:tr>
      <w:tr w:rsidR="000614A6" w14:paraId="0185B71E" w14:textId="77777777" w:rsidTr="006148CD">
        <w:trPr>
          <w:gridBefore w:val="1"/>
          <w:wBefore w:w="709" w:type="dxa"/>
        </w:trPr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nil"/>
            </w:tcBorders>
            <w:shd w:val="pct10" w:color="FFFF00" w:fill="auto"/>
          </w:tcPr>
          <w:p w14:paraId="0185B71B" w14:textId="77777777" w:rsidR="000614A6" w:rsidRDefault="000614A6" w:rsidP="00FB4547">
            <w:pPr>
              <w:pStyle w:val="TableauLigne"/>
              <w:jc w:val="center"/>
            </w:pPr>
          </w:p>
        </w:tc>
        <w:tc>
          <w:tcPr>
            <w:tcW w:w="1559" w:type="dxa"/>
            <w:tcBorders>
              <w:top w:val="single" w:sz="6" w:space="0" w:color="000080"/>
              <w:left w:val="nil"/>
              <w:bottom w:val="single" w:sz="6" w:space="0" w:color="000080"/>
              <w:right w:val="nil"/>
            </w:tcBorders>
            <w:shd w:val="pct10" w:color="FFFF00" w:fill="auto"/>
          </w:tcPr>
          <w:p w14:paraId="0185B71C" w14:textId="77777777" w:rsidR="000614A6" w:rsidRDefault="000614A6" w:rsidP="000614A6">
            <w:pPr>
              <w:pStyle w:val="TableauLigne"/>
            </w:pPr>
          </w:p>
        </w:tc>
        <w:tc>
          <w:tcPr>
            <w:tcW w:w="5670" w:type="dxa"/>
            <w:tcBorders>
              <w:top w:val="single" w:sz="6" w:space="0" w:color="000080"/>
              <w:left w:val="nil"/>
              <w:bottom w:val="single" w:sz="6" w:space="0" w:color="000080"/>
              <w:right w:val="single" w:sz="18" w:space="0" w:color="000080"/>
            </w:tcBorders>
            <w:shd w:val="pct10" w:color="FFFF00" w:fill="auto"/>
          </w:tcPr>
          <w:p w14:paraId="0185B71D" w14:textId="77777777" w:rsidR="000614A6" w:rsidRDefault="000614A6" w:rsidP="008558BE">
            <w:pPr>
              <w:pStyle w:val="TableauLigne"/>
              <w:tabs>
                <w:tab w:val="clear" w:pos="567"/>
                <w:tab w:val="left" w:pos="214"/>
              </w:tabs>
            </w:pPr>
          </w:p>
        </w:tc>
      </w:tr>
      <w:tr w:rsidR="002174D8" w14:paraId="0185B722" w14:textId="77777777" w:rsidTr="006148CD">
        <w:trPr>
          <w:gridBefore w:val="1"/>
          <w:wBefore w:w="709" w:type="dxa"/>
        </w:trPr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nil"/>
            </w:tcBorders>
            <w:shd w:val="pct10" w:color="FFFF00" w:fill="auto"/>
          </w:tcPr>
          <w:p w14:paraId="0185B71F" w14:textId="77777777" w:rsidR="002174D8" w:rsidRDefault="002174D8" w:rsidP="00FB4547">
            <w:pPr>
              <w:pStyle w:val="TableauLigne"/>
              <w:jc w:val="center"/>
            </w:pPr>
          </w:p>
        </w:tc>
        <w:tc>
          <w:tcPr>
            <w:tcW w:w="1559" w:type="dxa"/>
            <w:tcBorders>
              <w:top w:val="single" w:sz="6" w:space="0" w:color="000080"/>
              <w:left w:val="nil"/>
              <w:bottom w:val="single" w:sz="6" w:space="0" w:color="000080"/>
              <w:right w:val="nil"/>
            </w:tcBorders>
            <w:shd w:val="pct10" w:color="FFFF00" w:fill="auto"/>
          </w:tcPr>
          <w:p w14:paraId="0185B720" w14:textId="77777777" w:rsidR="002174D8" w:rsidRDefault="002174D8" w:rsidP="000614A6">
            <w:pPr>
              <w:pStyle w:val="TableauLigne"/>
            </w:pPr>
          </w:p>
        </w:tc>
        <w:tc>
          <w:tcPr>
            <w:tcW w:w="5670" w:type="dxa"/>
            <w:tcBorders>
              <w:top w:val="single" w:sz="6" w:space="0" w:color="000080"/>
              <w:left w:val="nil"/>
              <w:bottom w:val="single" w:sz="6" w:space="0" w:color="000080"/>
              <w:right w:val="single" w:sz="18" w:space="0" w:color="000080"/>
            </w:tcBorders>
            <w:shd w:val="pct10" w:color="FFFF00" w:fill="auto"/>
          </w:tcPr>
          <w:p w14:paraId="0185B721" w14:textId="77777777" w:rsidR="002174D8" w:rsidRDefault="002174D8" w:rsidP="008558BE">
            <w:pPr>
              <w:pStyle w:val="TableauLigne"/>
              <w:tabs>
                <w:tab w:val="clear" w:pos="567"/>
                <w:tab w:val="left" w:pos="214"/>
              </w:tabs>
            </w:pPr>
          </w:p>
        </w:tc>
      </w:tr>
      <w:tr w:rsidR="000C7180" w14:paraId="0185B726" w14:textId="77777777" w:rsidTr="006148CD">
        <w:trPr>
          <w:gridBefore w:val="1"/>
          <w:wBefore w:w="709" w:type="dxa"/>
        </w:trPr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nil"/>
            </w:tcBorders>
            <w:shd w:val="pct10" w:color="FFFF00" w:fill="auto"/>
          </w:tcPr>
          <w:p w14:paraId="0185B723" w14:textId="77777777" w:rsidR="000C7180" w:rsidRDefault="000C7180" w:rsidP="00FB4547">
            <w:pPr>
              <w:pStyle w:val="TableauLigne"/>
              <w:jc w:val="center"/>
            </w:pPr>
          </w:p>
        </w:tc>
        <w:tc>
          <w:tcPr>
            <w:tcW w:w="1559" w:type="dxa"/>
            <w:tcBorders>
              <w:top w:val="single" w:sz="6" w:space="0" w:color="000080"/>
              <w:left w:val="nil"/>
              <w:bottom w:val="single" w:sz="6" w:space="0" w:color="000080"/>
              <w:right w:val="nil"/>
            </w:tcBorders>
            <w:shd w:val="pct10" w:color="FFFF00" w:fill="auto"/>
          </w:tcPr>
          <w:p w14:paraId="0185B724" w14:textId="77777777" w:rsidR="000C7180" w:rsidRDefault="000C7180" w:rsidP="000614A6">
            <w:pPr>
              <w:pStyle w:val="TableauLigne"/>
            </w:pPr>
          </w:p>
        </w:tc>
        <w:tc>
          <w:tcPr>
            <w:tcW w:w="5670" w:type="dxa"/>
            <w:tcBorders>
              <w:top w:val="single" w:sz="6" w:space="0" w:color="000080"/>
              <w:left w:val="nil"/>
              <w:bottom w:val="single" w:sz="6" w:space="0" w:color="000080"/>
              <w:right w:val="single" w:sz="18" w:space="0" w:color="000080"/>
            </w:tcBorders>
            <w:shd w:val="pct10" w:color="FFFF00" w:fill="auto"/>
          </w:tcPr>
          <w:p w14:paraId="0185B725" w14:textId="77777777" w:rsidR="000C7180" w:rsidRDefault="000C7180" w:rsidP="008558BE">
            <w:pPr>
              <w:pStyle w:val="TableauLigne"/>
              <w:tabs>
                <w:tab w:val="clear" w:pos="567"/>
                <w:tab w:val="left" w:pos="214"/>
              </w:tabs>
            </w:pPr>
          </w:p>
        </w:tc>
      </w:tr>
    </w:tbl>
    <w:p w14:paraId="0185B727" w14:textId="77777777" w:rsidR="007E7A08" w:rsidRDefault="007E7A08">
      <w:pPr>
        <w:tabs>
          <w:tab w:val="left" w:pos="8434"/>
          <w:tab w:val="left" w:pos="8594"/>
          <w:tab w:val="left" w:pos="8754"/>
          <w:tab w:val="left" w:pos="8982"/>
          <w:tab w:val="left" w:pos="9142"/>
        </w:tabs>
        <w:spacing w:before="20" w:after="60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796"/>
        <w:gridCol w:w="160"/>
        <w:gridCol w:w="160"/>
        <w:gridCol w:w="814"/>
      </w:tblGrid>
      <w:tr w:rsidR="007E7A08" w14:paraId="0185B72C" w14:textId="77777777">
        <w:trPr>
          <w:trHeight w:val="346"/>
          <w:tblHeader/>
        </w:trPr>
        <w:tc>
          <w:tcPr>
            <w:tcW w:w="85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00" w:fill="FFFFFF"/>
          </w:tcPr>
          <w:p w14:paraId="0185B728" w14:textId="77777777" w:rsidR="007E7A08" w:rsidRDefault="007E7A08">
            <w:pPr>
              <w:pStyle w:val="TableauEntte"/>
              <w:spacing w:after="60"/>
            </w:pPr>
            <w:r>
              <w:t>Commentaires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FFFF00" w:fill="FFFFFF"/>
          </w:tcPr>
          <w:p w14:paraId="0185B729" w14:textId="77777777" w:rsidR="007E7A08" w:rsidRDefault="007E7A08">
            <w:pPr>
              <w:spacing w:before="20" w:after="60"/>
              <w:rPr>
                <w:sz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FFFF00" w:fill="FFFFFF"/>
          </w:tcPr>
          <w:p w14:paraId="0185B72A" w14:textId="77777777" w:rsidR="007E7A08" w:rsidRDefault="007E7A08">
            <w:pPr>
              <w:spacing w:before="20" w:after="60"/>
              <w:rPr>
                <w:sz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FFFF00" w:fill="FFFFFF"/>
          </w:tcPr>
          <w:p w14:paraId="0185B72B" w14:textId="77777777" w:rsidR="007E7A08" w:rsidRDefault="007E7A08">
            <w:pPr>
              <w:spacing w:before="20" w:after="60"/>
              <w:rPr>
                <w:sz w:val="24"/>
              </w:rPr>
            </w:pPr>
          </w:p>
        </w:tc>
      </w:tr>
      <w:tr w:rsidR="000E290C" w14:paraId="0185B72F" w14:textId="77777777">
        <w:trPr>
          <w:cantSplit/>
          <w:tblHeader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5B72D" w14:textId="77777777" w:rsidR="000E290C" w:rsidRDefault="000E290C">
            <w:pPr>
              <w:pStyle w:val="TableauLigne"/>
            </w:pPr>
          </w:p>
        </w:tc>
        <w:tc>
          <w:tcPr>
            <w:tcW w:w="8930" w:type="dxa"/>
            <w:gridSpan w:val="4"/>
            <w:vMerge w:val="restart"/>
            <w:tcBorders>
              <w:top w:val="single" w:sz="6" w:space="0" w:color="000080"/>
              <w:left w:val="single" w:sz="6" w:space="0" w:color="000080"/>
              <w:bottom w:val="single" w:sz="18" w:space="0" w:color="000080"/>
              <w:right w:val="single" w:sz="18" w:space="0" w:color="000080"/>
            </w:tcBorders>
            <w:shd w:val="pct10" w:color="FFFF00" w:fill="FFFFFF"/>
          </w:tcPr>
          <w:p w14:paraId="0185B72E" w14:textId="77777777" w:rsidR="000E290C" w:rsidRDefault="000E290C" w:rsidP="009A7205">
            <w:pPr>
              <w:pStyle w:val="TableauLigne"/>
            </w:pPr>
          </w:p>
        </w:tc>
      </w:tr>
      <w:tr w:rsidR="000E290C" w14:paraId="0185B732" w14:textId="77777777"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0185B730" w14:textId="77777777" w:rsidR="000E290C" w:rsidRDefault="000E290C">
            <w:pPr>
              <w:pStyle w:val="TableauLigne"/>
            </w:pPr>
          </w:p>
        </w:tc>
        <w:tc>
          <w:tcPr>
            <w:tcW w:w="8930" w:type="dxa"/>
            <w:gridSpan w:val="4"/>
            <w:vMerge/>
            <w:tcBorders>
              <w:top w:val="nil"/>
              <w:left w:val="single" w:sz="6" w:space="0" w:color="000080"/>
              <w:bottom w:val="single" w:sz="18" w:space="0" w:color="000080"/>
              <w:right w:val="single" w:sz="18" w:space="0" w:color="000080"/>
            </w:tcBorders>
            <w:shd w:val="pct10" w:color="FFFF00" w:fill="FFFFFF"/>
          </w:tcPr>
          <w:p w14:paraId="0185B731" w14:textId="77777777" w:rsidR="000E290C" w:rsidRDefault="000E290C">
            <w:pPr>
              <w:pStyle w:val="TableauLigne"/>
            </w:pPr>
          </w:p>
        </w:tc>
      </w:tr>
      <w:tr w:rsidR="000E290C" w14:paraId="0185B735" w14:textId="77777777"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0185B733" w14:textId="77777777" w:rsidR="000E290C" w:rsidRDefault="000E290C">
            <w:pPr>
              <w:pStyle w:val="TableauLigne"/>
            </w:pPr>
          </w:p>
        </w:tc>
        <w:tc>
          <w:tcPr>
            <w:tcW w:w="8930" w:type="dxa"/>
            <w:gridSpan w:val="4"/>
            <w:vMerge/>
            <w:tcBorders>
              <w:top w:val="nil"/>
              <w:left w:val="single" w:sz="6" w:space="0" w:color="000080"/>
              <w:bottom w:val="single" w:sz="18" w:space="0" w:color="000080"/>
              <w:right w:val="single" w:sz="18" w:space="0" w:color="000080"/>
            </w:tcBorders>
            <w:shd w:val="pct10" w:color="FFFF00" w:fill="FFFFFF"/>
          </w:tcPr>
          <w:p w14:paraId="0185B734" w14:textId="77777777" w:rsidR="000E290C" w:rsidRDefault="000E290C">
            <w:pPr>
              <w:pStyle w:val="TableauLigne"/>
            </w:pPr>
          </w:p>
        </w:tc>
      </w:tr>
      <w:tr w:rsidR="000E290C" w14:paraId="0185B738" w14:textId="77777777"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0185B736" w14:textId="77777777" w:rsidR="000E290C" w:rsidRDefault="000E290C">
            <w:pPr>
              <w:pStyle w:val="TableauLigne"/>
            </w:pPr>
          </w:p>
        </w:tc>
        <w:tc>
          <w:tcPr>
            <w:tcW w:w="8930" w:type="dxa"/>
            <w:gridSpan w:val="4"/>
            <w:vMerge/>
            <w:tcBorders>
              <w:top w:val="nil"/>
              <w:left w:val="single" w:sz="6" w:space="0" w:color="000080"/>
              <w:bottom w:val="single" w:sz="18" w:space="0" w:color="000080"/>
              <w:right w:val="single" w:sz="18" w:space="0" w:color="000080"/>
            </w:tcBorders>
            <w:shd w:val="pct10" w:color="FFFF00" w:fill="FFFFFF"/>
          </w:tcPr>
          <w:p w14:paraId="0185B737" w14:textId="77777777" w:rsidR="000E290C" w:rsidRDefault="000E290C">
            <w:pPr>
              <w:pStyle w:val="TableauLigne"/>
            </w:pPr>
          </w:p>
        </w:tc>
      </w:tr>
    </w:tbl>
    <w:p w14:paraId="0185B739" w14:textId="77777777" w:rsidR="007E7A08" w:rsidRDefault="007E7A08"/>
    <w:p w14:paraId="0185B73A" w14:textId="77777777" w:rsidR="007E7A08" w:rsidRDefault="007E7A08">
      <w:pPr>
        <w:sectPr w:rsidR="007E7A08">
          <w:footerReference w:type="default" r:id="rId15"/>
          <w:headerReference w:type="first" r:id="rId16"/>
          <w:footerReference w:type="first" r:id="rId17"/>
          <w:pgSz w:w="11907" w:h="16840" w:code="9"/>
          <w:pgMar w:top="1134" w:right="1134" w:bottom="1134" w:left="1134" w:header="663" w:footer="862" w:gutter="0"/>
          <w:cols w:space="720"/>
          <w:formProt w:val="0"/>
        </w:sectPr>
      </w:pPr>
    </w:p>
    <w:p w14:paraId="0185B73B" w14:textId="77777777" w:rsidR="007E7A08" w:rsidRDefault="007E7A08">
      <w:pPr>
        <w:pStyle w:val="Sommaire"/>
      </w:pPr>
      <w:r>
        <w:lastRenderedPageBreak/>
        <w:t>Sommaire</w:t>
      </w:r>
    </w:p>
    <w:p w14:paraId="70B8B0DD" w14:textId="77777777" w:rsidR="0037043C" w:rsidRDefault="007E7A08">
      <w:pPr>
        <w:pStyle w:val="TM1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946462" w:history="1">
        <w:r w:rsidR="0037043C" w:rsidRPr="003465EC">
          <w:rPr>
            <w:rStyle w:val="Lienhypertexte"/>
          </w:rPr>
          <w:t>1.</w:t>
        </w:r>
        <w:r w:rsidR="0037043C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7043C" w:rsidRPr="003465EC">
          <w:rPr>
            <w:rStyle w:val="Lienhypertexte"/>
          </w:rPr>
          <w:t>Présentation</w:t>
        </w:r>
        <w:r w:rsidR="0037043C">
          <w:rPr>
            <w:webHidden/>
          </w:rPr>
          <w:tab/>
        </w:r>
        <w:r w:rsidR="0037043C">
          <w:rPr>
            <w:webHidden/>
          </w:rPr>
          <w:fldChar w:fldCharType="begin"/>
        </w:r>
        <w:r w:rsidR="0037043C">
          <w:rPr>
            <w:webHidden/>
          </w:rPr>
          <w:instrText xml:space="preserve"> PAGEREF _Toc44946462 \h </w:instrText>
        </w:r>
        <w:r w:rsidR="0037043C">
          <w:rPr>
            <w:webHidden/>
          </w:rPr>
        </w:r>
        <w:r w:rsidR="0037043C">
          <w:rPr>
            <w:webHidden/>
          </w:rPr>
          <w:fldChar w:fldCharType="separate"/>
        </w:r>
        <w:r w:rsidR="003B63EB">
          <w:rPr>
            <w:webHidden/>
          </w:rPr>
          <w:t>4</w:t>
        </w:r>
        <w:r w:rsidR="0037043C">
          <w:rPr>
            <w:webHidden/>
          </w:rPr>
          <w:fldChar w:fldCharType="end"/>
        </w:r>
      </w:hyperlink>
    </w:p>
    <w:p w14:paraId="78660378" w14:textId="77777777" w:rsidR="0037043C" w:rsidRDefault="00377E64">
      <w:pPr>
        <w:pStyle w:val="TM2"/>
        <w:tabs>
          <w:tab w:val="left" w:pos="2005"/>
        </w:tabs>
        <w:rPr>
          <w:rFonts w:asciiTheme="minorHAnsi" w:eastAsiaTheme="minorEastAsia" w:hAnsiTheme="minorHAnsi" w:cstheme="minorBidi"/>
          <w:b w:val="0"/>
          <w:szCs w:val="22"/>
        </w:rPr>
      </w:pPr>
      <w:hyperlink w:anchor="_Toc44946463" w:history="1">
        <w:r w:rsidR="0037043C" w:rsidRPr="003465EC">
          <w:rPr>
            <w:rStyle w:val="Lienhypertexte"/>
          </w:rPr>
          <w:t>1.1.</w:t>
        </w:r>
        <w:r w:rsidR="0037043C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37043C" w:rsidRPr="003465EC">
          <w:rPr>
            <w:rStyle w:val="Lienhypertexte"/>
          </w:rPr>
          <w:t>Rappel du contexte</w:t>
        </w:r>
        <w:r w:rsidR="0037043C">
          <w:rPr>
            <w:webHidden/>
          </w:rPr>
          <w:tab/>
        </w:r>
        <w:r w:rsidR="0037043C">
          <w:rPr>
            <w:webHidden/>
          </w:rPr>
          <w:fldChar w:fldCharType="begin"/>
        </w:r>
        <w:r w:rsidR="0037043C">
          <w:rPr>
            <w:webHidden/>
          </w:rPr>
          <w:instrText xml:space="preserve"> PAGEREF _Toc44946463 \h </w:instrText>
        </w:r>
        <w:r w:rsidR="0037043C">
          <w:rPr>
            <w:webHidden/>
          </w:rPr>
        </w:r>
        <w:r w:rsidR="0037043C">
          <w:rPr>
            <w:webHidden/>
          </w:rPr>
          <w:fldChar w:fldCharType="separate"/>
        </w:r>
        <w:r w:rsidR="003B63EB">
          <w:rPr>
            <w:webHidden/>
          </w:rPr>
          <w:t>4</w:t>
        </w:r>
        <w:r w:rsidR="0037043C">
          <w:rPr>
            <w:webHidden/>
          </w:rPr>
          <w:fldChar w:fldCharType="end"/>
        </w:r>
      </w:hyperlink>
    </w:p>
    <w:p w14:paraId="7CA01617" w14:textId="77777777" w:rsidR="0037043C" w:rsidRDefault="00377E64">
      <w:pPr>
        <w:pStyle w:val="TM2"/>
        <w:tabs>
          <w:tab w:val="left" w:pos="2005"/>
        </w:tabs>
        <w:rPr>
          <w:rFonts w:asciiTheme="minorHAnsi" w:eastAsiaTheme="minorEastAsia" w:hAnsiTheme="minorHAnsi" w:cstheme="minorBidi"/>
          <w:b w:val="0"/>
          <w:szCs w:val="22"/>
        </w:rPr>
      </w:pPr>
      <w:hyperlink w:anchor="_Toc44946464" w:history="1">
        <w:r w:rsidR="0037043C" w:rsidRPr="003465EC">
          <w:rPr>
            <w:rStyle w:val="Lienhypertexte"/>
          </w:rPr>
          <w:t>1.2.</w:t>
        </w:r>
        <w:r w:rsidR="0037043C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37043C" w:rsidRPr="003465EC">
          <w:rPr>
            <w:rStyle w:val="Lienhypertexte"/>
          </w:rPr>
          <w:t>Contacts</w:t>
        </w:r>
        <w:r w:rsidR="0037043C">
          <w:rPr>
            <w:webHidden/>
          </w:rPr>
          <w:tab/>
        </w:r>
        <w:r w:rsidR="0037043C">
          <w:rPr>
            <w:webHidden/>
          </w:rPr>
          <w:fldChar w:fldCharType="begin"/>
        </w:r>
        <w:r w:rsidR="0037043C">
          <w:rPr>
            <w:webHidden/>
          </w:rPr>
          <w:instrText xml:space="preserve"> PAGEREF _Toc44946464 \h </w:instrText>
        </w:r>
        <w:r w:rsidR="0037043C">
          <w:rPr>
            <w:webHidden/>
          </w:rPr>
        </w:r>
        <w:r w:rsidR="0037043C">
          <w:rPr>
            <w:webHidden/>
          </w:rPr>
          <w:fldChar w:fldCharType="separate"/>
        </w:r>
        <w:r w:rsidR="003B63EB">
          <w:rPr>
            <w:webHidden/>
          </w:rPr>
          <w:t>4</w:t>
        </w:r>
        <w:r w:rsidR="0037043C">
          <w:rPr>
            <w:webHidden/>
          </w:rPr>
          <w:fldChar w:fldCharType="end"/>
        </w:r>
      </w:hyperlink>
    </w:p>
    <w:p w14:paraId="247C682B" w14:textId="77777777" w:rsidR="0037043C" w:rsidRDefault="00377E64">
      <w:pPr>
        <w:pStyle w:val="TM2"/>
        <w:tabs>
          <w:tab w:val="left" w:pos="2005"/>
        </w:tabs>
        <w:rPr>
          <w:rFonts w:asciiTheme="minorHAnsi" w:eastAsiaTheme="minorEastAsia" w:hAnsiTheme="minorHAnsi" w:cstheme="minorBidi"/>
          <w:b w:val="0"/>
          <w:szCs w:val="22"/>
        </w:rPr>
      </w:pPr>
      <w:hyperlink w:anchor="_Toc44946465" w:history="1">
        <w:r w:rsidR="0037043C" w:rsidRPr="003465EC">
          <w:rPr>
            <w:rStyle w:val="Lienhypertexte"/>
          </w:rPr>
          <w:t>1.3.</w:t>
        </w:r>
        <w:r w:rsidR="0037043C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37043C" w:rsidRPr="003465EC">
          <w:rPr>
            <w:rStyle w:val="Lienhypertexte"/>
          </w:rPr>
          <w:t>Enjeux et objectifs</w:t>
        </w:r>
        <w:r w:rsidR="0037043C">
          <w:rPr>
            <w:webHidden/>
          </w:rPr>
          <w:tab/>
        </w:r>
        <w:r w:rsidR="0037043C">
          <w:rPr>
            <w:webHidden/>
          </w:rPr>
          <w:fldChar w:fldCharType="begin"/>
        </w:r>
        <w:r w:rsidR="0037043C">
          <w:rPr>
            <w:webHidden/>
          </w:rPr>
          <w:instrText xml:space="preserve"> PAGEREF _Toc44946465 \h </w:instrText>
        </w:r>
        <w:r w:rsidR="0037043C">
          <w:rPr>
            <w:webHidden/>
          </w:rPr>
        </w:r>
        <w:r w:rsidR="0037043C">
          <w:rPr>
            <w:webHidden/>
          </w:rPr>
          <w:fldChar w:fldCharType="separate"/>
        </w:r>
        <w:r w:rsidR="003B63EB">
          <w:rPr>
            <w:webHidden/>
          </w:rPr>
          <w:t>4</w:t>
        </w:r>
        <w:r w:rsidR="0037043C">
          <w:rPr>
            <w:webHidden/>
          </w:rPr>
          <w:fldChar w:fldCharType="end"/>
        </w:r>
      </w:hyperlink>
    </w:p>
    <w:p w14:paraId="53B4FE2E" w14:textId="77777777" w:rsidR="0037043C" w:rsidRDefault="00377E64">
      <w:pPr>
        <w:pStyle w:val="TM1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4946466" w:history="1">
        <w:r w:rsidR="0037043C" w:rsidRPr="003465EC">
          <w:rPr>
            <w:rStyle w:val="Lienhypertexte"/>
          </w:rPr>
          <w:t>2.</w:t>
        </w:r>
        <w:r w:rsidR="0037043C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7043C" w:rsidRPr="003465EC">
          <w:rPr>
            <w:rStyle w:val="Lienhypertexte"/>
          </w:rPr>
          <w:t>Description des données</w:t>
        </w:r>
        <w:r w:rsidR="0037043C">
          <w:rPr>
            <w:webHidden/>
          </w:rPr>
          <w:tab/>
        </w:r>
        <w:r w:rsidR="0037043C">
          <w:rPr>
            <w:webHidden/>
          </w:rPr>
          <w:fldChar w:fldCharType="begin"/>
        </w:r>
        <w:r w:rsidR="0037043C">
          <w:rPr>
            <w:webHidden/>
          </w:rPr>
          <w:instrText xml:space="preserve"> PAGEREF _Toc44946466 \h </w:instrText>
        </w:r>
        <w:r w:rsidR="0037043C">
          <w:rPr>
            <w:webHidden/>
          </w:rPr>
        </w:r>
        <w:r w:rsidR="0037043C">
          <w:rPr>
            <w:webHidden/>
          </w:rPr>
          <w:fldChar w:fldCharType="separate"/>
        </w:r>
        <w:r w:rsidR="003B63EB">
          <w:rPr>
            <w:webHidden/>
          </w:rPr>
          <w:t>5</w:t>
        </w:r>
        <w:r w:rsidR="0037043C">
          <w:rPr>
            <w:webHidden/>
          </w:rPr>
          <w:fldChar w:fldCharType="end"/>
        </w:r>
      </w:hyperlink>
    </w:p>
    <w:p w14:paraId="61880C44" w14:textId="77777777" w:rsidR="0037043C" w:rsidRDefault="00377E64">
      <w:pPr>
        <w:pStyle w:val="TM1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4946467" w:history="1">
        <w:r w:rsidR="0037043C" w:rsidRPr="003465EC">
          <w:rPr>
            <w:rStyle w:val="Lienhypertexte"/>
          </w:rPr>
          <w:t>3.</w:t>
        </w:r>
        <w:r w:rsidR="0037043C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7043C" w:rsidRPr="003465EC">
          <w:rPr>
            <w:rStyle w:val="Lienhypertexte"/>
          </w:rPr>
          <w:t>Interface technique</w:t>
        </w:r>
        <w:r w:rsidR="0037043C">
          <w:rPr>
            <w:webHidden/>
          </w:rPr>
          <w:tab/>
        </w:r>
        <w:r w:rsidR="0037043C">
          <w:rPr>
            <w:webHidden/>
          </w:rPr>
          <w:fldChar w:fldCharType="begin"/>
        </w:r>
        <w:r w:rsidR="0037043C">
          <w:rPr>
            <w:webHidden/>
          </w:rPr>
          <w:instrText xml:space="preserve"> PAGEREF _Toc44946467 \h </w:instrText>
        </w:r>
        <w:r w:rsidR="0037043C">
          <w:rPr>
            <w:webHidden/>
          </w:rPr>
        </w:r>
        <w:r w:rsidR="0037043C">
          <w:rPr>
            <w:webHidden/>
          </w:rPr>
          <w:fldChar w:fldCharType="separate"/>
        </w:r>
        <w:r w:rsidR="003B63EB">
          <w:rPr>
            <w:webHidden/>
          </w:rPr>
          <w:t>6</w:t>
        </w:r>
        <w:r w:rsidR="0037043C">
          <w:rPr>
            <w:webHidden/>
          </w:rPr>
          <w:fldChar w:fldCharType="end"/>
        </w:r>
      </w:hyperlink>
    </w:p>
    <w:p w14:paraId="3B4B7993" w14:textId="77777777" w:rsidR="0037043C" w:rsidRDefault="00377E64">
      <w:pPr>
        <w:pStyle w:val="TM2"/>
        <w:tabs>
          <w:tab w:val="left" w:pos="2005"/>
        </w:tabs>
        <w:rPr>
          <w:rFonts w:asciiTheme="minorHAnsi" w:eastAsiaTheme="minorEastAsia" w:hAnsiTheme="minorHAnsi" w:cstheme="minorBidi"/>
          <w:b w:val="0"/>
          <w:szCs w:val="22"/>
        </w:rPr>
      </w:pPr>
      <w:hyperlink w:anchor="_Toc44946468" w:history="1">
        <w:r w:rsidR="0037043C" w:rsidRPr="003465EC">
          <w:rPr>
            <w:rStyle w:val="Lienhypertexte"/>
          </w:rPr>
          <w:t>3.1.</w:t>
        </w:r>
        <w:r w:rsidR="0037043C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37043C" w:rsidRPr="003465EC">
          <w:rPr>
            <w:rStyle w:val="Lienhypertexte"/>
          </w:rPr>
          <w:t>Schéma synthétique de la chaîne de liaison</w:t>
        </w:r>
        <w:r w:rsidR="0037043C">
          <w:rPr>
            <w:webHidden/>
          </w:rPr>
          <w:tab/>
        </w:r>
        <w:r w:rsidR="0037043C">
          <w:rPr>
            <w:webHidden/>
          </w:rPr>
          <w:fldChar w:fldCharType="begin"/>
        </w:r>
        <w:r w:rsidR="0037043C">
          <w:rPr>
            <w:webHidden/>
          </w:rPr>
          <w:instrText xml:space="preserve"> PAGEREF _Toc44946468 \h </w:instrText>
        </w:r>
        <w:r w:rsidR="0037043C">
          <w:rPr>
            <w:webHidden/>
          </w:rPr>
        </w:r>
        <w:r w:rsidR="0037043C">
          <w:rPr>
            <w:webHidden/>
          </w:rPr>
          <w:fldChar w:fldCharType="separate"/>
        </w:r>
        <w:r w:rsidR="003B63EB">
          <w:rPr>
            <w:webHidden/>
          </w:rPr>
          <w:t>6</w:t>
        </w:r>
        <w:r w:rsidR="0037043C">
          <w:rPr>
            <w:webHidden/>
          </w:rPr>
          <w:fldChar w:fldCharType="end"/>
        </w:r>
      </w:hyperlink>
    </w:p>
    <w:p w14:paraId="5983D351" w14:textId="77777777" w:rsidR="0037043C" w:rsidRDefault="00377E64">
      <w:pPr>
        <w:pStyle w:val="TM2"/>
        <w:tabs>
          <w:tab w:val="left" w:pos="2005"/>
        </w:tabs>
        <w:rPr>
          <w:rFonts w:asciiTheme="minorHAnsi" w:eastAsiaTheme="minorEastAsia" w:hAnsiTheme="minorHAnsi" w:cstheme="minorBidi"/>
          <w:b w:val="0"/>
          <w:szCs w:val="22"/>
        </w:rPr>
      </w:pPr>
      <w:hyperlink w:anchor="_Toc44946469" w:history="1">
        <w:r w:rsidR="0037043C" w:rsidRPr="003465EC">
          <w:rPr>
            <w:rStyle w:val="Lienhypertexte"/>
          </w:rPr>
          <w:t>3.2.</w:t>
        </w:r>
        <w:r w:rsidR="0037043C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37043C" w:rsidRPr="003465EC">
          <w:rPr>
            <w:rStyle w:val="Lienhypertexte"/>
          </w:rPr>
          <w:t>Description des flux</w:t>
        </w:r>
        <w:r w:rsidR="0037043C">
          <w:rPr>
            <w:webHidden/>
          </w:rPr>
          <w:tab/>
        </w:r>
        <w:r w:rsidR="0037043C">
          <w:rPr>
            <w:webHidden/>
          </w:rPr>
          <w:fldChar w:fldCharType="begin"/>
        </w:r>
        <w:r w:rsidR="0037043C">
          <w:rPr>
            <w:webHidden/>
          </w:rPr>
          <w:instrText xml:space="preserve"> PAGEREF _Toc44946469 \h </w:instrText>
        </w:r>
        <w:r w:rsidR="0037043C">
          <w:rPr>
            <w:webHidden/>
          </w:rPr>
        </w:r>
        <w:r w:rsidR="0037043C">
          <w:rPr>
            <w:webHidden/>
          </w:rPr>
          <w:fldChar w:fldCharType="separate"/>
        </w:r>
        <w:r w:rsidR="003B63EB">
          <w:rPr>
            <w:webHidden/>
          </w:rPr>
          <w:t>6</w:t>
        </w:r>
        <w:r w:rsidR="0037043C">
          <w:rPr>
            <w:webHidden/>
          </w:rPr>
          <w:fldChar w:fldCharType="end"/>
        </w:r>
      </w:hyperlink>
    </w:p>
    <w:p w14:paraId="314EBF3D" w14:textId="77777777" w:rsidR="0037043C" w:rsidRDefault="00377E64">
      <w:pPr>
        <w:pStyle w:val="TM3"/>
        <w:tabs>
          <w:tab w:val="left" w:pos="2563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4946470" w:history="1">
        <w:r w:rsidR="0037043C" w:rsidRPr="003465EC">
          <w:rPr>
            <w:rStyle w:val="Lienhypertexte"/>
          </w:rPr>
          <w:t>3.2.1.</w:t>
        </w:r>
        <w:r w:rsidR="0037043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7043C" w:rsidRPr="003465EC">
          <w:rPr>
            <w:rStyle w:val="Lienhypertexte"/>
          </w:rPr>
          <w:t>Flux d’initialisation :</w:t>
        </w:r>
        <w:r w:rsidR="0037043C">
          <w:rPr>
            <w:webHidden/>
          </w:rPr>
          <w:tab/>
        </w:r>
        <w:r w:rsidR="0037043C">
          <w:rPr>
            <w:webHidden/>
          </w:rPr>
          <w:fldChar w:fldCharType="begin"/>
        </w:r>
        <w:r w:rsidR="0037043C">
          <w:rPr>
            <w:webHidden/>
          </w:rPr>
          <w:instrText xml:space="preserve"> PAGEREF _Toc44946470 \h </w:instrText>
        </w:r>
        <w:r w:rsidR="0037043C">
          <w:rPr>
            <w:webHidden/>
          </w:rPr>
        </w:r>
        <w:r w:rsidR="0037043C">
          <w:rPr>
            <w:webHidden/>
          </w:rPr>
          <w:fldChar w:fldCharType="separate"/>
        </w:r>
        <w:r w:rsidR="003B63EB">
          <w:rPr>
            <w:webHidden/>
          </w:rPr>
          <w:t>6</w:t>
        </w:r>
        <w:r w:rsidR="0037043C">
          <w:rPr>
            <w:webHidden/>
          </w:rPr>
          <w:fldChar w:fldCharType="end"/>
        </w:r>
      </w:hyperlink>
    </w:p>
    <w:p w14:paraId="350B67D2" w14:textId="77777777" w:rsidR="0037043C" w:rsidRDefault="00377E64">
      <w:pPr>
        <w:pStyle w:val="TM2"/>
        <w:tabs>
          <w:tab w:val="left" w:pos="2005"/>
        </w:tabs>
        <w:rPr>
          <w:rFonts w:asciiTheme="minorHAnsi" w:eastAsiaTheme="minorEastAsia" w:hAnsiTheme="minorHAnsi" w:cstheme="minorBidi"/>
          <w:b w:val="0"/>
          <w:szCs w:val="22"/>
        </w:rPr>
      </w:pPr>
      <w:hyperlink w:anchor="_Toc44946471" w:history="1">
        <w:r w:rsidR="0037043C" w:rsidRPr="003465EC">
          <w:rPr>
            <w:rStyle w:val="Lienhypertexte"/>
          </w:rPr>
          <w:t>3.3.</w:t>
        </w:r>
        <w:r w:rsidR="0037043C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37043C" w:rsidRPr="003465EC">
          <w:rPr>
            <w:rStyle w:val="Lienhypertexte"/>
          </w:rPr>
          <w:t>Traitement de découpage des fichiers</w:t>
        </w:r>
        <w:r w:rsidR="0037043C">
          <w:rPr>
            <w:webHidden/>
          </w:rPr>
          <w:tab/>
        </w:r>
        <w:r w:rsidR="0037043C">
          <w:rPr>
            <w:webHidden/>
          </w:rPr>
          <w:fldChar w:fldCharType="begin"/>
        </w:r>
        <w:r w:rsidR="0037043C">
          <w:rPr>
            <w:webHidden/>
          </w:rPr>
          <w:instrText xml:space="preserve"> PAGEREF _Toc44946471 \h </w:instrText>
        </w:r>
        <w:r w:rsidR="0037043C">
          <w:rPr>
            <w:webHidden/>
          </w:rPr>
        </w:r>
        <w:r w:rsidR="0037043C">
          <w:rPr>
            <w:webHidden/>
          </w:rPr>
          <w:fldChar w:fldCharType="separate"/>
        </w:r>
        <w:r w:rsidR="003B63EB">
          <w:rPr>
            <w:webHidden/>
          </w:rPr>
          <w:t>7</w:t>
        </w:r>
        <w:r w:rsidR="0037043C">
          <w:rPr>
            <w:webHidden/>
          </w:rPr>
          <w:fldChar w:fldCharType="end"/>
        </w:r>
      </w:hyperlink>
    </w:p>
    <w:p w14:paraId="119AA2E8" w14:textId="77777777" w:rsidR="0037043C" w:rsidRDefault="00377E64">
      <w:pPr>
        <w:pStyle w:val="TM1"/>
        <w:tabs>
          <w:tab w:val="left" w:pos="1418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4946472" w:history="1">
        <w:r w:rsidR="0037043C" w:rsidRPr="003465EC">
          <w:rPr>
            <w:rStyle w:val="Lienhypertexte"/>
          </w:rPr>
          <w:t>4.</w:t>
        </w:r>
        <w:r w:rsidR="0037043C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7043C" w:rsidRPr="003465EC">
          <w:rPr>
            <w:rStyle w:val="Lienhypertexte"/>
          </w:rPr>
          <w:t>Annexes</w:t>
        </w:r>
        <w:r w:rsidR="0037043C">
          <w:rPr>
            <w:webHidden/>
          </w:rPr>
          <w:tab/>
        </w:r>
        <w:r w:rsidR="0037043C">
          <w:rPr>
            <w:webHidden/>
          </w:rPr>
          <w:fldChar w:fldCharType="begin"/>
        </w:r>
        <w:r w:rsidR="0037043C">
          <w:rPr>
            <w:webHidden/>
          </w:rPr>
          <w:instrText xml:space="preserve"> PAGEREF _Toc44946472 \h </w:instrText>
        </w:r>
        <w:r w:rsidR="0037043C">
          <w:rPr>
            <w:webHidden/>
          </w:rPr>
        </w:r>
        <w:r w:rsidR="0037043C">
          <w:rPr>
            <w:webHidden/>
          </w:rPr>
          <w:fldChar w:fldCharType="separate"/>
        </w:r>
        <w:r w:rsidR="003B63EB">
          <w:rPr>
            <w:webHidden/>
          </w:rPr>
          <w:t>8</w:t>
        </w:r>
        <w:r w:rsidR="0037043C">
          <w:rPr>
            <w:webHidden/>
          </w:rPr>
          <w:fldChar w:fldCharType="end"/>
        </w:r>
      </w:hyperlink>
    </w:p>
    <w:p w14:paraId="0185B74E" w14:textId="77777777" w:rsidR="007E7A08" w:rsidRDefault="007E7A08" w:rsidP="00266C75">
      <w:pPr>
        <w:pStyle w:val="Corpsdetexte"/>
        <w:ind w:left="0"/>
      </w:pPr>
      <w:r>
        <w:fldChar w:fldCharType="end"/>
      </w:r>
    </w:p>
    <w:p w14:paraId="0185B74F" w14:textId="77777777" w:rsidR="0024082D" w:rsidRDefault="0024082D" w:rsidP="0024082D">
      <w:pPr>
        <w:pStyle w:val="Titre1"/>
      </w:pPr>
      <w:bookmarkStart w:id="1" w:name="_Toc44946462"/>
      <w:bookmarkStart w:id="2" w:name="_Toc107140267"/>
      <w:r>
        <w:lastRenderedPageBreak/>
        <w:t>Présentation</w:t>
      </w:r>
      <w:bookmarkEnd w:id="1"/>
    </w:p>
    <w:p w14:paraId="0185B750" w14:textId="77777777" w:rsidR="007E7A08" w:rsidRDefault="0024082D">
      <w:pPr>
        <w:pStyle w:val="Titre2"/>
      </w:pPr>
      <w:bookmarkStart w:id="3" w:name="_Toc44946463"/>
      <w:bookmarkEnd w:id="2"/>
      <w:r>
        <w:t>Rappel du contexte</w:t>
      </w:r>
      <w:bookmarkEnd w:id="3"/>
    </w:p>
    <w:p w14:paraId="2D792537" w14:textId="77777777" w:rsidR="00B42D36" w:rsidRDefault="00B42D36" w:rsidP="00B42D36">
      <w:pPr>
        <w:rPr>
          <w:rFonts w:cs="Arial"/>
        </w:rPr>
      </w:pPr>
      <w:bookmarkStart w:id="4" w:name="_Service_de_Création"/>
      <w:bookmarkStart w:id="5" w:name="_Service_de_Modification"/>
      <w:bookmarkStart w:id="6" w:name="_Service_de_Consultation_1"/>
      <w:bookmarkStart w:id="7" w:name="_Service_de_Consultation"/>
      <w:bookmarkEnd w:id="4"/>
      <w:bookmarkEnd w:id="5"/>
      <w:bookmarkEnd w:id="6"/>
      <w:bookmarkEnd w:id="7"/>
    </w:p>
    <w:p w14:paraId="55B6BA12" w14:textId="77777777" w:rsidR="00CD21F3" w:rsidRPr="00DE0444" w:rsidRDefault="00CD21F3" w:rsidP="00CD21F3">
      <w:r w:rsidRPr="00DE0444">
        <w:t>La Direction Financière et du Développement du Groupe souhaite unifier son système de pilotage : des Dépenses du Groupe et des Délais de règlements fournisseurs. Par ce biais, elle souhaite également améliorer les opérations en automatisant au maximum sa comptabilité Fournisseur.</w:t>
      </w:r>
    </w:p>
    <w:p w14:paraId="5E0D2B57" w14:textId="77777777" w:rsidR="00CD21F3" w:rsidRPr="00DE0444" w:rsidRDefault="00CD21F3" w:rsidP="00CD21F3">
      <w:r w:rsidRPr="00DE0444">
        <w:t>Lotissement du projet :</w:t>
      </w:r>
    </w:p>
    <w:p w14:paraId="3A448A8A" w14:textId="77777777" w:rsidR="00DE0444" w:rsidRPr="00DE0444" w:rsidRDefault="00DE0444" w:rsidP="00CD21F3">
      <w:pPr>
        <w:numPr>
          <w:ilvl w:val="1"/>
          <w:numId w:val="16"/>
        </w:numPr>
      </w:pPr>
      <w:r w:rsidRPr="00DE0444">
        <w:t>Périmètre couvert</w:t>
      </w:r>
    </w:p>
    <w:p w14:paraId="7283931E" w14:textId="77777777" w:rsidR="00DE0444" w:rsidRPr="00DE0444" w:rsidRDefault="00DE0444" w:rsidP="00CD21F3">
      <w:pPr>
        <w:numPr>
          <w:ilvl w:val="2"/>
          <w:numId w:val="16"/>
        </w:numPr>
      </w:pPr>
      <w:r w:rsidRPr="00DE0444">
        <w:t>UC1 - Pilotage des Dépenses et Tableau de bord des Achats : Usage au sein du Data Lake Groupe (DLG) visant à conserver une vision consolidée des dépenses du groupe suite au déploiement du projet e-Procurement</w:t>
      </w:r>
      <w:r w:rsidRPr="00DE0444">
        <w:br/>
      </w:r>
      <w:r w:rsidRPr="00DE0444">
        <w:tab/>
      </w:r>
    </w:p>
    <w:p w14:paraId="3CAFCE93" w14:textId="77777777" w:rsidR="00DE0444" w:rsidRPr="00DE0444" w:rsidRDefault="00DE0444" w:rsidP="00CD21F3">
      <w:pPr>
        <w:numPr>
          <w:ilvl w:val="2"/>
          <w:numId w:val="16"/>
        </w:numPr>
      </w:pPr>
      <w:r w:rsidRPr="00DE0444">
        <w:t>UC2 - Délai de Règlement Fournisseur =&gt; Usage au sein du Data Lake Groupe (DLG) visant à mettre à disposition des solutions pour :</w:t>
      </w:r>
    </w:p>
    <w:p w14:paraId="3F94ADCD" w14:textId="77777777" w:rsidR="00DE0444" w:rsidRPr="00DE0444" w:rsidRDefault="00DE0444" w:rsidP="00CD21F3">
      <w:pPr>
        <w:numPr>
          <w:ilvl w:val="3"/>
          <w:numId w:val="16"/>
        </w:numPr>
      </w:pPr>
      <w:r w:rsidRPr="00DE0444">
        <w:t>Analyser et piloter les délais de règlement des factures fournisseurs</w:t>
      </w:r>
    </w:p>
    <w:p w14:paraId="45DC677E" w14:textId="77777777" w:rsidR="00DE0444" w:rsidRPr="00DE0444" w:rsidRDefault="00DE0444" w:rsidP="00CD21F3">
      <w:pPr>
        <w:numPr>
          <w:ilvl w:val="3"/>
          <w:numId w:val="16"/>
        </w:numPr>
      </w:pPr>
      <w:r w:rsidRPr="00DE0444">
        <w:t>Définir des plans d’action pour maitriser et diminuer les retards de paiement</w:t>
      </w:r>
    </w:p>
    <w:p w14:paraId="337B1455" w14:textId="77777777" w:rsidR="00DE0444" w:rsidRPr="00DE0444" w:rsidRDefault="00DE0444" w:rsidP="00CD21F3">
      <w:pPr>
        <w:numPr>
          <w:ilvl w:val="1"/>
          <w:numId w:val="16"/>
        </w:numPr>
      </w:pPr>
      <w:r w:rsidRPr="00DE0444">
        <w:t>A terme, préparation à la Data Science</w:t>
      </w:r>
    </w:p>
    <w:p w14:paraId="13C7C644" w14:textId="77777777" w:rsidR="00DE0444" w:rsidRPr="00DE0444" w:rsidRDefault="00DE0444" w:rsidP="00CD21F3">
      <w:pPr>
        <w:numPr>
          <w:ilvl w:val="1"/>
          <w:numId w:val="16"/>
        </w:numPr>
      </w:pPr>
      <w:r w:rsidRPr="00DE0444">
        <w:t>Périmètre non couvert</w:t>
      </w:r>
    </w:p>
    <w:p w14:paraId="720DD9D2" w14:textId="77777777" w:rsidR="00DE0444" w:rsidRPr="00DE0444" w:rsidRDefault="00DE0444" w:rsidP="00CD21F3">
      <w:pPr>
        <w:numPr>
          <w:ilvl w:val="2"/>
          <w:numId w:val="16"/>
        </w:numPr>
      </w:pPr>
      <w:r w:rsidRPr="00DE0444">
        <w:t xml:space="preserve"> UC3 - Digitalisation de la comptabilité Fournisseurs</w:t>
      </w:r>
    </w:p>
    <w:p w14:paraId="186A3332" w14:textId="77777777" w:rsidR="00DE0444" w:rsidRPr="00DE0444" w:rsidRDefault="00DE0444" w:rsidP="00CD21F3">
      <w:pPr>
        <w:numPr>
          <w:ilvl w:val="4"/>
          <w:numId w:val="16"/>
        </w:numPr>
      </w:pPr>
      <w:r w:rsidRPr="00DE0444">
        <w:t>Industrialisation du moteur d’imputation dans le Datalake</w:t>
      </w:r>
    </w:p>
    <w:p w14:paraId="3D3AB9D7" w14:textId="77777777" w:rsidR="00CD21F3" w:rsidRPr="00DE0444" w:rsidRDefault="00CD21F3" w:rsidP="00CD21F3">
      <w:r w:rsidRPr="00DE0444">
        <w:t xml:space="preserve">Mettre à disposition dans la Business Area : </w:t>
      </w:r>
    </w:p>
    <w:p w14:paraId="10F83B2F" w14:textId="77777777" w:rsidR="00DE0444" w:rsidRPr="00DE0444" w:rsidRDefault="00DE0444" w:rsidP="00CD21F3">
      <w:pPr>
        <w:numPr>
          <w:ilvl w:val="0"/>
          <w:numId w:val="17"/>
        </w:numPr>
      </w:pPr>
      <w:r w:rsidRPr="00DE0444">
        <w:t xml:space="preserve">"Analyse Finance" </w:t>
      </w:r>
    </w:p>
    <w:p w14:paraId="1E0337E4" w14:textId="77777777" w:rsidR="00DE0444" w:rsidRPr="00DE0444" w:rsidRDefault="00DE0444" w:rsidP="00CD21F3">
      <w:pPr>
        <w:numPr>
          <w:ilvl w:val="0"/>
          <w:numId w:val="17"/>
        </w:numPr>
      </w:pPr>
      <w:r w:rsidRPr="00DE0444">
        <w:t xml:space="preserve">"Reporting Finance" </w:t>
      </w:r>
    </w:p>
    <w:p w14:paraId="7C83FA0B" w14:textId="77777777" w:rsidR="00CD21F3" w:rsidRPr="00DE0444" w:rsidRDefault="00CD21F3" w:rsidP="00CD21F3">
      <w:r w:rsidRPr="00DE0444">
        <w:t>accessible par le Métier de la Dir.Financière et du Développement du Groupe.</w:t>
      </w:r>
    </w:p>
    <w:p w14:paraId="1B95720B" w14:textId="77777777" w:rsidR="00B42D36" w:rsidRPr="00B42D36" w:rsidRDefault="00B42D36" w:rsidP="00B42D36">
      <w:pPr>
        <w:rPr>
          <w:rFonts w:cs="Arial"/>
        </w:rPr>
      </w:pPr>
    </w:p>
    <w:p w14:paraId="0185B752" w14:textId="2FB873E7" w:rsidR="00C80F12" w:rsidRPr="009F0A69" w:rsidRDefault="0024082D" w:rsidP="009F0A69">
      <w:pPr>
        <w:pStyle w:val="Titre2"/>
      </w:pPr>
      <w:bookmarkStart w:id="8" w:name="_Toc44946464"/>
      <w:r w:rsidRPr="009F0A69">
        <w:t>Contacts</w:t>
      </w:r>
      <w:bookmarkEnd w:id="8"/>
    </w:p>
    <w:p w14:paraId="4F44D946" w14:textId="77777777" w:rsidR="00B42D36" w:rsidRDefault="00B42D36" w:rsidP="00B42D36">
      <w:pPr>
        <w:jc w:val="both"/>
      </w:pPr>
    </w:p>
    <w:p w14:paraId="12BA9E67" w14:textId="77777777" w:rsidR="00B42D36" w:rsidRDefault="00B42D36" w:rsidP="00B42D36">
      <w:pPr>
        <w:jc w:val="both"/>
      </w:pPr>
      <w:r>
        <w:t>Les interlocuteurs principaux concernant cette source de données sont :</w:t>
      </w:r>
    </w:p>
    <w:p w14:paraId="1C5B9842" w14:textId="77777777" w:rsidR="00B42D36" w:rsidRDefault="00B42D36" w:rsidP="00B42D36">
      <w:pPr>
        <w:jc w:val="both"/>
      </w:pPr>
      <w:r>
        <w:tab/>
      </w:r>
    </w:p>
    <w:p w14:paraId="710FB6CC" w14:textId="744774D6" w:rsidR="00B42D36" w:rsidRPr="00DE0444" w:rsidRDefault="00B42D36" w:rsidP="00745FBB">
      <w:pPr>
        <w:pStyle w:val="Paragraphedeliste"/>
        <w:numPr>
          <w:ilvl w:val="0"/>
          <w:numId w:val="10"/>
        </w:numPr>
        <w:jc w:val="both"/>
        <w:rPr>
          <w:rStyle w:val="Lienhypertexte"/>
          <w:color w:val="auto"/>
          <w:u w:val="none"/>
        </w:rPr>
      </w:pPr>
      <w:r>
        <w:t xml:space="preserve">LEON Bernard, Equipe DT à la BNUM – </w:t>
      </w:r>
      <w:hyperlink r:id="rId18" w:history="1">
        <w:r w:rsidRPr="00C10C10">
          <w:rPr>
            <w:rStyle w:val="Lienhypertexte"/>
          </w:rPr>
          <w:t>bernard.leon@laposte.fr</w:t>
        </w:r>
      </w:hyperlink>
    </w:p>
    <w:p w14:paraId="69B0DE0F" w14:textId="77777777" w:rsidR="00DE0444" w:rsidRPr="00DE0444" w:rsidRDefault="00DE0444" w:rsidP="00DE0444">
      <w:pPr>
        <w:pStyle w:val="Paragraphedeliste"/>
        <w:jc w:val="both"/>
        <w:rPr>
          <w:rStyle w:val="Lienhypertexte"/>
          <w:color w:val="auto"/>
          <w:u w:val="none"/>
        </w:rPr>
      </w:pPr>
    </w:p>
    <w:p w14:paraId="4143D95D" w14:textId="1EE8D569" w:rsidR="00DE0444" w:rsidRPr="009E6EDB" w:rsidRDefault="009E6EDB" w:rsidP="009E6EDB">
      <w:pPr>
        <w:numPr>
          <w:ilvl w:val="0"/>
          <w:numId w:val="10"/>
        </w:numPr>
        <w:jc w:val="both"/>
      </w:pPr>
      <w:r w:rsidRPr="009E6EDB">
        <w:rPr>
          <w:iCs/>
        </w:rPr>
        <w:t>OGER Pierre-Huges</w:t>
      </w:r>
      <w:r>
        <w:rPr>
          <w:iCs/>
        </w:rPr>
        <w:t xml:space="preserve"> : </w:t>
      </w:r>
      <w:hyperlink r:id="rId19" w:history="1">
        <w:r w:rsidRPr="007C619B">
          <w:rPr>
            <w:rStyle w:val="Lienhypertexte"/>
            <w:iCs/>
          </w:rPr>
          <w:t>pierre-hugues.oger@laposte.fr</w:t>
        </w:r>
      </w:hyperlink>
      <w:r>
        <w:rPr>
          <w:iCs/>
        </w:rPr>
        <w:t xml:space="preserve"> </w:t>
      </w:r>
    </w:p>
    <w:p w14:paraId="1ABC298B" w14:textId="77777777" w:rsidR="009E6EDB" w:rsidRDefault="009E6EDB" w:rsidP="009E6EDB">
      <w:pPr>
        <w:pStyle w:val="Paragraphedeliste"/>
      </w:pPr>
    </w:p>
    <w:p w14:paraId="5C328F9C" w14:textId="599BC006" w:rsidR="009E6EDB" w:rsidRPr="009E6EDB" w:rsidRDefault="009E6EDB" w:rsidP="00DF2937">
      <w:pPr>
        <w:numPr>
          <w:ilvl w:val="0"/>
          <w:numId w:val="10"/>
        </w:numPr>
        <w:jc w:val="both"/>
      </w:pPr>
      <w:r>
        <w:t xml:space="preserve">Nadia Rochefeuille : </w:t>
      </w:r>
      <w:hyperlink r:id="rId20" w:history="1">
        <w:r w:rsidR="00DF2937" w:rsidRPr="007C619B">
          <w:rPr>
            <w:rStyle w:val="Lienhypertexte"/>
          </w:rPr>
          <w:t>nadia.rochefeuille@laposte.fr</w:t>
        </w:r>
      </w:hyperlink>
      <w:r w:rsidR="00DF2937">
        <w:t xml:space="preserve"> </w:t>
      </w:r>
    </w:p>
    <w:p w14:paraId="1F5044FF" w14:textId="77777777" w:rsidR="00B42D36" w:rsidRDefault="00B42D36" w:rsidP="00B42D36">
      <w:pPr>
        <w:jc w:val="both"/>
      </w:pPr>
    </w:p>
    <w:p w14:paraId="0185B754" w14:textId="1AD81CDD" w:rsidR="0024082D" w:rsidRDefault="0024082D" w:rsidP="0024082D">
      <w:pPr>
        <w:pStyle w:val="Titre2"/>
      </w:pPr>
      <w:bookmarkStart w:id="9" w:name="_Toc44946465"/>
      <w:r w:rsidRPr="0024082D">
        <w:t>Enjeux et objectifs</w:t>
      </w:r>
      <w:bookmarkEnd w:id="9"/>
    </w:p>
    <w:p w14:paraId="4CB48FB5" w14:textId="77777777" w:rsidR="00B42D36" w:rsidRDefault="00B42D36" w:rsidP="00A953C8"/>
    <w:p w14:paraId="4D9EB61C" w14:textId="681F6CD3" w:rsidR="00B42D36" w:rsidRDefault="00DE0444" w:rsidP="00B42D36">
      <w:pPr>
        <w:pStyle w:val="Paragraphe1"/>
        <w:rPr>
          <w:rFonts w:cs="Arial"/>
        </w:rPr>
      </w:pPr>
      <w:r>
        <w:rPr>
          <w:rFonts w:cs="Arial"/>
        </w:rPr>
        <w:t xml:space="preserve">Ingérer les données : </w:t>
      </w:r>
    </w:p>
    <w:p w14:paraId="7DD20E59" w14:textId="05A4E902" w:rsidR="0037043C" w:rsidRDefault="0037043C" w:rsidP="0037043C">
      <w:pPr>
        <w:pStyle w:val="Paragraphe1"/>
        <w:numPr>
          <w:ilvl w:val="0"/>
          <w:numId w:val="17"/>
        </w:numPr>
        <w:rPr>
          <w:rFonts w:cs="Arial"/>
        </w:rPr>
      </w:pPr>
      <w:r>
        <w:rPr>
          <w:rFonts w:cs="Arial"/>
        </w:rPr>
        <w:t xml:space="preserve">De la DIRECTION ACHAT : </w:t>
      </w:r>
      <w:r w:rsidR="00841768">
        <w:rPr>
          <w:rFonts w:cs="Arial"/>
        </w:rPr>
        <w:t>segmentation achat</w:t>
      </w:r>
    </w:p>
    <w:p w14:paraId="1966466A" w14:textId="7E7D6A5C" w:rsidR="00FB7A8D" w:rsidRPr="00262008" w:rsidRDefault="009E6EDB" w:rsidP="0037043C">
      <w:pPr>
        <w:pStyle w:val="Paragraphe1"/>
        <w:rPr>
          <w:rFonts w:cs="Arial"/>
        </w:rPr>
      </w:pPr>
      <w:r>
        <w:rPr>
          <w:rFonts w:cs="Arial"/>
        </w:rPr>
        <w:t>Pour les besoins du projet FINANCE.</w:t>
      </w:r>
    </w:p>
    <w:p w14:paraId="0185B756" w14:textId="77777777" w:rsidR="0024082D" w:rsidRDefault="008D186F" w:rsidP="008D186F">
      <w:pPr>
        <w:pStyle w:val="Titre1"/>
      </w:pPr>
      <w:bookmarkStart w:id="10" w:name="_Toc44946466"/>
      <w:r>
        <w:lastRenderedPageBreak/>
        <w:t>Description des données</w:t>
      </w:r>
      <w:bookmarkEnd w:id="10"/>
    </w:p>
    <w:p w14:paraId="08DAAB7A" w14:textId="5E65E3B4" w:rsidR="005F0A82" w:rsidRDefault="00C5664E" w:rsidP="00745FBB">
      <w:pPr>
        <w:pStyle w:val="Paragraphedeliste"/>
        <w:numPr>
          <w:ilvl w:val="0"/>
          <w:numId w:val="11"/>
        </w:numPr>
      </w:pPr>
      <w:r>
        <w:t>Les fichiers transmis doivent être des fichiers « plat »</w:t>
      </w:r>
      <w:r w:rsidR="00FB7A8D">
        <w:t xml:space="preserve"> Text CSV</w:t>
      </w:r>
      <w:r w:rsidR="003B63EB">
        <w:t xml:space="preserve"> en UTF-8</w:t>
      </w:r>
      <w:r w:rsidR="00FB7A8D">
        <w:t>.</w:t>
      </w:r>
    </w:p>
    <w:p w14:paraId="525F8223" w14:textId="1F0293E1" w:rsidR="009E6EDB" w:rsidRDefault="002015EE" w:rsidP="00745FBB">
      <w:pPr>
        <w:pStyle w:val="Paragraphedeliste"/>
        <w:numPr>
          <w:ilvl w:val="0"/>
          <w:numId w:val="11"/>
        </w:numPr>
      </w:pPr>
      <w:r>
        <w:t xml:space="preserve">L’envoi des données se fera </w:t>
      </w:r>
      <w:r w:rsidR="009E6EDB">
        <w:t xml:space="preserve">en </w:t>
      </w:r>
      <w:r w:rsidR="0037043C">
        <w:t>manuellement une fois par an : FULL</w:t>
      </w:r>
    </w:p>
    <w:p w14:paraId="598B6DB3" w14:textId="76FC7C8D" w:rsidR="002015EE" w:rsidRDefault="009E6EDB" w:rsidP="009E6EDB">
      <w:pPr>
        <w:pStyle w:val="Paragraphedeliste"/>
        <w:numPr>
          <w:ilvl w:val="0"/>
          <w:numId w:val="11"/>
        </w:numPr>
      </w:pPr>
      <w:r>
        <w:t>Ingestion en MODE : OVERWRITE</w:t>
      </w:r>
    </w:p>
    <w:p w14:paraId="4F432721" w14:textId="5018E4E5" w:rsidR="009E6EDB" w:rsidRDefault="009E6EDB" w:rsidP="009E6EDB">
      <w:pPr>
        <w:pStyle w:val="Paragraphedeliste"/>
        <w:numPr>
          <w:ilvl w:val="0"/>
          <w:numId w:val="11"/>
        </w:numPr>
      </w:pPr>
      <w:r>
        <w:t>Réception via un lien JYRAPHE</w:t>
      </w:r>
    </w:p>
    <w:p w14:paraId="6CE60942" w14:textId="77777777" w:rsidR="002015EE" w:rsidRDefault="002015EE" w:rsidP="002015EE"/>
    <w:p w14:paraId="1FB4C303" w14:textId="39BC3D7C" w:rsidR="00FD3485" w:rsidRDefault="00FD3485" w:rsidP="002015EE">
      <w:r>
        <w:t>Avant de transmettre les fichiers à DevOps : s'assurer/enlever l'entête fichier pour ne garder que les entêtes de colonnes.</w:t>
      </w:r>
    </w:p>
    <w:p w14:paraId="79492883" w14:textId="77777777" w:rsidR="005F0A82" w:rsidRDefault="005F0A82" w:rsidP="005F0A82"/>
    <w:p w14:paraId="58D744DB" w14:textId="42BC1783" w:rsidR="005F0A82" w:rsidRPr="005F0A82" w:rsidRDefault="005F0A82" w:rsidP="005F0A82"/>
    <w:p w14:paraId="0185B75A" w14:textId="77777777" w:rsidR="008D186F" w:rsidRPr="008D186F" w:rsidRDefault="008D186F" w:rsidP="008D186F">
      <w:pPr>
        <w:pStyle w:val="Titre1"/>
      </w:pPr>
      <w:bookmarkStart w:id="11" w:name="_Toc44946467"/>
      <w:r>
        <w:lastRenderedPageBreak/>
        <w:t>Interface technique</w:t>
      </w:r>
      <w:bookmarkEnd w:id="11"/>
    </w:p>
    <w:p w14:paraId="0A317B12" w14:textId="10E49728" w:rsidR="00F909E5" w:rsidRPr="00F909E5" w:rsidRDefault="0024082D" w:rsidP="00745FBB">
      <w:pPr>
        <w:pStyle w:val="Titre2"/>
      </w:pPr>
      <w:bookmarkStart w:id="12" w:name="_Toc44946468"/>
      <w:r>
        <w:t>Schéma synthétique de la chaîne de liaison</w:t>
      </w:r>
      <w:bookmarkEnd w:id="12"/>
    </w:p>
    <w:p w14:paraId="2CD86240" w14:textId="5A52583A" w:rsidR="00342D66" w:rsidRDefault="00841768" w:rsidP="00FB7A8D">
      <w:pPr>
        <w:ind w:left="-993"/>
        <w:rPr>
          <w:b/>
          <w:outline/>
          <w:color w:val="FFFFFF" w:themeColor="background1"/>
          <w:position w:val="-6"/>
          <w:sz w:val="24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41768">
        <w:rPr>
          <w:b/>
          <w:outline/>
          <w:noProof/>
          <w:color w:val="FFFFFF" w:themeColor="background1"/>
          <w:position w:val="-6"/>
          <w:sz w:val="24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drawing>
          <wp:inline distT="0" distB="0" distL="0" distR="0" wp14:anchorId="240F8CF4" wp14:editId="5501D5DD">
            <wp:extent cx="7115175" cy="4533073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17162" cy="453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923D" w14:textId="77777777" w:rsidR="00F909E5" w:rsidRDefault="00F909E5">
      <w:pPr>
        <w:rPr>
          <w:b/>
          <w:outline/>
          <w:color w:val="FFFFFF" w:themeColor="background1"/>
          <w:position w:val="-6"/>
          <w:sz w:val="24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34EBC00" w14:textId="4DFA1D2B" w:rsidR="004B0571" w:rsidRPr="00B86CBC" w:rsidRDefault="0024082D" w:rsidP="004B0571">
      <w:pPr>
        <w:pStyle w:val="Titre2"/>
      </w:pPr>
      <w:bookmarkStart w:id="13" w:name="_Toc44946469"/>
      <w:r>
        <w:t>Description d</w:t>
      </w:r>
      <w:r w:rsidR="00A11120">
        <w:t>es</w:t>
      </w:r>
      <w:r>
        <w:t xml:space="preserve"> flux</w:t>
      </w:r>
      <w:bookmarkEnd w:id="13"/>
    </w:p>
    <w:p w14:paraId="77E5B8E0" w14:textId="1BDB679E" w:rsidR="00B86CBC" w:rsidRDefault="007A3BE1" w:rsidP="00B86CBC">
      <w:pPr>
        <w:pStyle w:val="Titre3"/>
      </w:pPr>
      <w:bookmarkStart w:id="14" w:name="_Toc44946470"/>
      <w:r>
        <w:t>F</w:t>
      </w:r>
      <w:r w:rsidR="004B0571">
        <w:t xml:space="preserve">lux </w:t>
      </w:r>
      <w:r w:rsidR="009367B2">
        <w:t>d’initialisation :</w:t>
      </w:r>
      <w:bookmarkEnd w:id="14"/>
      <w:r w:rsidR="009367B2">
        <w:t xml:space="preserve"> </w:t>
      </w:r>
    </w:p>
    <w:p w14:paraId="5767B292" w14:textId="4CE7BF29" w:rsidR="00AB3AB7" w:rsidRPr="00B86CBC" w:rsidRDefault="0037043C" w:rsidP="00072233">
      <w:pPr>
        <w:pStyle w:val="Titre4"/>
      </w:pPr>
      <w:r>
        <w:t>DIRECTION ACHAT</w:t>
      </w:r>
    </w:p>
    <w:tbl>
      <w:tblPr>
        <w:tblW w:w="96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5095"/>
      </w:tblGrid>
      <w:tr w:rsidR="0024082D" w14:paraId="0185B764" w14:textId="77777777" w:rsidTr="007A3BE1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63" w14:textId="27945E26" w:rsidR="0024082D" w:rsidRDefault="0024082D" w:rsidP="008D1F3A">
            <w:r w:rsidRPr="0024082D">
              <w:t xml:space="preserve">Flux </w:t>
            </w:r>
            <w:r w:rsidR="0037043C">
              <w:t>de données</w:t>
            </w:r>
          </w:p>
        </w:tc>
      </w:tr>
      <w:tr w:rsidR="00AB3AB7" w14:paraId="534E2C59" w14:textId="77777777" w:rsidTr="007A3BE1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BA8E24" w14:textId="5D72B17B" w:rsidR="009367B2" w:rsidRDefault="00AB3AB7" w:rsidP="009367B2">
            <w:pPr>
              <w:rPr>
                <w:rStyle w:val="lev"/>
              </w:rPr>
            </w:pPr>
            <w:r>
              <w:rPr>
                <w:rStyle w:val="lev"/>
              </w:rPr>
              <w:t>Description </w:t>
            </w:r>
            <w:r w:rsidR="008D1F3A">
              <w:rPr>
                <w:rStyle w:val="lev"/>
              </w:rPr>
              <w:t xml:space="preserve">: </w:t>
            </w:r>
          </w:p>
          <w:tbl>
            <w:tblPr>
              <w:tblStyle w:val="TableauGrille5Fonc-Accentuation1"/>
              <w:tblW w:w="5930" w:type="dxa"/>
              <w:tblLook w:val="04A0" w:firstRow="1" w:lastRow="0" w:firstColumn="1" w:lastColumn="0" w:noHBand="0" w:noVBand="1"/>
            </w:tblPr>
            <w:tblGrid>
              <w:gridCol w:w="999"/>
              <w:gridCol w:w="2116"/>
              <w:gridCol w:w="2815"/>
            </w:tblGrid>
            <w:tr w:rsidR="008D1F3A" w:rsidRPr="008D1F3A" w14:paraId="0F8D4CC9" w14:textId="77777777" w:rsidTr="008D1F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9" w:type="dxa"/>
                  <w:noWrap/>
                  <w:hideMark/>
                </w:tcPr>
                <w:p w14:paraId="5AFBD786" w14:textId="675CF271" w:rsidR="008D1F3A" w:rsidRPr="008D1F3A" w:rsidRDefault="0037043C" w:rsidP="008D1F3A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IDF </w:t>
                  </w:r>
                </w:p>
              </w:tc>
              <w:tc>
                <w:tcPr>
                  <w:tcW w:w="2116" w:type="dxa"/>
                  <w:noWrap/>
                  <w:hideMark/>
                </w:tcPr>
                <w:p w14:paraId="0A881ECD" w14:textId="77777777" w:rsidR="008D1F3A" w:rsidRPr="008D1F3A" w:rsidRDefault="008D1F3A" w:rsidP="008D1F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8D1F3A">
                    <w:rPr>
                      <w:rFonts w:asciiTheme="majorHAnsi" w:hAnsiTheme="majorHAnsi" w:cstheme="majorHAnsi"/>
                      <w:sz w:val="18"/>
                      <w:szCs w:val="18"/>
                    </w:rPr>
                    <w:t>Nom logique</w:t>
                  </w:r>
                </w:p>
              </w:tc>
              <w:tc>
                <w:tcPr>
                  <w:tcW w:w="2815" w:type="dxa"/>
                  <w:noWrap/>
                  <w:hideMark/>
                </w:tcPr>
                <w:p w14:paraId="1303B040" w14:textId="1166B7AB" w:rsidR="008D1F3A" w:rsidRPr="008D1F3A" w:rsidRDefault="008D1F3A" w:rsidP="008D1F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Description</w:t>
                  </w:r>
                </w:p>
              </w:tc>
            </w:tr>
            <w:tr w:rsidR="008D1F3A" w:rsidRPr="008D1F3A" w14:paraId="46ECE7A7" w14:textId="77777777" w:rsidTr="008D1F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9" w:type="dxa"/>
                  <w:noWrap/>
                  <w:hideMark/>
                </w:tcPr>
                <w:p w14:paraId="3AC78413" w14:textId="150D2CD4" w:rsidR="008D1F3A" w:rsidRPr="008D1F3A" w:rsidRDefault="008D1F3A" w:rsidP="008D1F3A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2116" w:type="dxa"/>
                  <w:noWrap/>
                  <w:hideMark/>
                </w:tcPr>
                <w:p w14:paraId="1322AA91" w14:textId="703B9CC0" w:rsidR="008D1F3A" w:rsidRPr="008D1F3A" w:rsidRDefault="007E090C" w:rsidP="008D1F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7E090C">
                    <w:rPr>
                      <w:rFonts w:asciiTheme="majorHAnsi" w:hAnsiTheme="majorHAnsi" w:cstheme="majorHAnsi"/>
                      <w:sz w:val="18"/>
                      <w:szCs w:val="18"/>
                    </w:rPr>
                    <w:t>ZCPC_GRMA</w:t>
                  </w:r>
                  <w:r w:rsidR="0037043C" w:rsidRPr="0037043C">
                    <w:rPr>
                      <w:rFonts w:asciiTheme="majorHAnsi" w:hAnsiTheme="majorHAnsi" w:cstheme="majorHAnsi"/>
                      <w:sz w:val="18"/>
                      <w:szCs w:val="18"/>
                    </w:rPr>
                    <w:t>.CSV</w:t>
                  </w:r>
                </w:p>
              </w:tc>
              <w:tc>
                <w:tcPr>
                  <w:tcW w:w="2815" w:type="dxa"/>
                  <w:noWrap/>
                  <w:hideMark/>
                </w:tcPr>
                <w:p w14:paraId="06ECD67B" w14:textId="00BB6879" w:rsidR="008D1F3A" w:rsidRPr="008D1F3A" w:rsidRDefault="00841768" w:rsidP="0084176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Segmentation achat</w:t>
                  </w:r>
                </w:p>
              </w:tc>
            </w:tr>
          </w:tbl>
          <w:p w14:paraId="2840A6DD" w14:textId="2FEABA5A" w:rsidR="00AB3AB7" w:rsidRPr="0024082D" w:rsidRDefault="00AB3AB7" w:rsidP="009367B2">
            <w:pPr>
              <w:ind w:left="709"/>
            </w:pPr>
          </w:p>
        </w:tc>
      </w:tr>
      <w:tr w:rsidR="0024082D" w14:paraId="0185B767" w14:textId="77777777" w:rsidTr="007A3BE1">
        <w:trPr>
          <w:cantSplit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65" w14:textId="77777777" w:rsidR="0024082D" w:rsidRDefault="0024082D" w:rsidP="00B4289B">
            <w:r>
              <w:t>Description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66" w14:textId="135F4F4B" w:rsidR="0066471D" w:rsidRPr="00342D66" w:rsidRDefault="00342D66" w:rsidP="009367B2">
            <w:r>
              <w:t>E</w:t>
            </w:r>
            <w:r w:rsidRPr="00342D66">
              <w:t xml:space="preserve">xport complet </w:t>
            </w:r>
          </w:p>
        </w:tc>
      </w:tr>
      <w:tr w:rsidR="0024082D" w14:paraId="0185B76A" w14:textId="77777777" w:rsidTr="007A3BE1">
        <w:trPr>
          <w:cantSplit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68" w14:textId="77777777" w:rsidR="0024082D" w:rsidRDefault="0024082D" w:rsidP="00B4289B">
            <w:r>
              <w:t>Type de flux (Initialisation, Message)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69" w14:textId="2CA0CC6D" w:rsidR="0024082D" w:rsidRDefault="00ED7347" w:rsidP="0044351D">
            <w:r>
              <w:t>Fichier – TEXT CSV</w:t>
            </w:r>
          </w:p>
        </w:tc>
      </w:tr>
      <w:tr w:rsidR="0024082D" w14:paraId="0185B76D" w14:textId="77777777" w:rsidTr="007A3BE1">
        <w:trPr>
          <w:cantSplit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6B" w14:textId="77777777" w:rsidR="0024082D" w:rsidRDefault="0024082D" w:rsidP="00B4289B">
            <w:r>
              <w:lastRenderedPageBreak/>
              <w:t>Type de lancement (Périodique, A la demande, Cyclique)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6C" w14:textId="75C4475E" w:rsidR="0024082D" w:rsidRDefault="0037043C" w:rsidP="008D1F3A">
            <w:r>
              <w:t>Une fois par an</w:t>
            </w:r>
          </w:p>
        </w:tc>
      </w:tr>
      <w:tr w:rsidR="0024082D" w14:paraId="0185B770" w14:textId="77777777" w:rsidTr="007A3BE1">
        <w:trPr>
          <w:cantSplit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6E" w14:textId="77777777" w:rsidR="0024082D" w:rsidRPr="00BB148C" w:rsidRDefault="0024082D" w:rsidP="00BB148C">
            <w:pPr>
              <w:rPr>
                <w:rStyle w:val="lev"/>
              </w:rPr>
            </w:pPr>
            <w:r w:rsidRPr="00BB148C">
              <w:t>Fréquence (Journalier, hebdomadaire, mensuelle, annuelle)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6F" w14:textId="528BDA19" w:rsidR="0024082D" w:rsidRDefault="0044351D" w:rsidP="00B4289B">
            <w:r>
              <w:t>N/A</w:t>
            </w:r>
          </w:p>
        </w:tc>
      </w:tr>
      <w:tr w:rsidR="0024082D" w14:paraId="0185B773" w14:textId="77777777" w:rsidTr="007A3BE1">
        <w:trPr>
          <w:cantSplit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71" w14:textId="77777777" w:rsidR="0024082D" w:rsidRDefault="0024082D" w:rsidP="00B4289B">
            <w:r>
              <w:t>Périodicité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72" w14:textId="07B212CF" w:rsidR="0024082D" w:rsidRDefault="0044351D" w:rsidP="00B4289B">
            <w:r>
              <w:t>N/A</w:t>
            </w:r>
          </w:p>
        </w:tc>
      </w:tr>
      <w:tr w:rsidR="0024082D" w14:paraId="0185B775" w14:textId="77777777" w:rsidTr="007A3BE1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74" w14:textId="77777777" w:rsidR="0024082D" w:rsidRDefault="0024082D" w:rsidP="00B4289B">
            <w:r>
              <w:rPr>
                <w:rStyle w:val="lev"/>
              </w:rPr>
              <w:t xml:space="preserve">Protocole </w:t>
            </w:r>
          </w:p>
        </w:tc>
      </w:tr>
      <w:tr w:rsidR="0024082D" w14:paraId="0185B778" w14:textId="77777777" w:rsidTr="007A3BE1">
        <w:trPr>
          <w:cantSplit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76" w14:textId="77777777" w:rsidR="0024082D" w:rsidRDefault="0024082D" w:rsidP="00B4289B">
            <w:r>
              <w:t>Protocole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77" w14:textId="3B9ACEF2" w:rsidR="0024082D" w:rsidRDefault="009367B2" w:rsidP="008833EE">
            <w:r>
              <w:t>Lien Jyraphe</w:t>
            </w:r>
          </w:p>
        </w:tc>
      </w:tr>
      <w:tr w:rsidR="0024082D" w14:paraId="0185B77B" w14:textId="77777777" w:rsidTr="007A3BE1">
        <w:trPr>
          <w:cantSplit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79" w14:textId="77777777" w:rsidR="0024082D" w:rsidRDefault="0024082D" w:rsidP="00B4289B">
            <w:r>
              <w:t>Paramètres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7A" w14:textId="48BD2604" w:rsidR="0024082D" w:rsidRPr="008833EE" w:rsidRDefault="008833EE" w:rsidP="008833EE">
            <w:r>
              <w:t>N/A</w:t>
            </w:r>
          </w:p>
        </w:tc>
      </w:tr>
      <w:tr w:rsidR="0024082D" w14:paraId="0185B77D" w14:textId="77777777" w:rsidTr="007A3BE1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7C" w14:textId="77777777" w:rsidR="0024082D" w:rsidRDefault="0024082D" w:rsidP="00B4289B">
            <w:r>
              <w:rPr>
                <w:rStyle w:val="lev"/>
              </w:rPr>
              <w:t>Volumétrie </w:t>
            </w:r>
          </w:p>
        </w:tc>
      </w:tr>
      <w:tr w:rsidR="007A3BE1" w14:paraId="0185B780" w14:textId="77777777" w:rsidTr="007A3BE1">
        <w:trPr>
          <w:cantSplit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7E" w14:textId="75FBC01C" w:rsidR="007A3BE1" w:rsidRDefault="007A3BE1" w:rsidP="003F4DC6">
            <w:r>
              <w:t xml:space="preserve">Volumétrie totale </w:t>
            </w:r>
            <w:r w:rsidR="003F4DC6">
              <w:t>compressé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7F" w14:textId="50ED14C1" w:rsidR="007A3BE1" w:rsidRDefault="0037043C" w:rsidP="007A3BE1">
            <w:r>
              <w:t>1</w:t>
            </w:r>
            <w:r w:rsidR="003F4DC6">
              <w:t xml:space="preserve"> Mo</w:t>
            </w:r>
            <w:r w:rsidR="00ED7347">
              <w:t xml:space="preserve"> environ</w:t>
            </w:r>
          </w:p>
        </w:tc>
      </w:tr>
      <w:tr w:rsidR="007A3BE1" w14:paraId="0185B785" w14:textId="77777777" w:rsidTr="007A3BE1">
        <w:trPr>
          <w:cantSplit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83" w14:textId="77777777" w:rsidR="007A3BE1" w:rsidRDefault="007A3BE1" w:rsidP="007A3BE1">
            <w:r>
              <w:t>Authentification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84" w14:textId="77777777" w:rsidR="007A3BE1" w:rsidRDefault="007A3BE1" w:rsidP="007A3BE1"/>
        </w:tc>
      </w:tr>
      <w:tr w:rsidR="007A3BE1" w14:paraId="0185B788" w14:textId="77777777" w:rsidTr="007A3BE1">
        <w:trPr>
          <w:cantSplit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86" w14:textId="77777777" w:rsidR="007A3BE1" w:rsidRDefault="007A3BE1" w:rsidP="007A3BE1">
            <w:r>
              <w:t>Chiffrement des échanges 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87" w14:textId="356F4259" w:rsidR="007A3BE1" w:rsidRDefault="007A3BE1" w:rsidP="007A3BE1">
            <w:r>
              <w:t>non</w:t>
            </w:r>
          </w:p>
        </w:tc>
      </w:tr>
      <w:tr w:rsidR="007A3BE1" w14:paraId="0185B78A" w14:textId="77777777" w:rsidTr="007A3BE1">
        <w:trPr>
          <w:cantSplit/>
        </w:trPr>
        <w:tc>
          <w:tcPr>
            <w:tcW w:w="9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89" w14:textId="77777777" w:rsidR="007A3BE1" w:rsidRDefault="007A3BE1" w:rsidP="007A3BE1">
            <w:pPr>
              <w:rPr>
                <w:rFonts w:eastAsiaTheme="minorEastAsia"/>
              </w:rPr>
            </w:pPr>
            <w:r>
              <w:t> </w:t>
            </w:r>
            <w:r>
              <w:rPr>
                <w:rStyle w:val="lev"/>
              </w:rPr>
              <w:t>Format</w:t>
            </w:r>
          </w:p>
        </w:tc>
      </w:tr>
      <w:tr w:rsidR="00850603" w14:paraId="0185B78D" w14:textId="77777777" w:rsidTr="00DE0444">
        <w:trPr>
          <w:cantSplit/>
        </w:trPr>
        <w:tc>
          <w:tcPr>
            <w:tcW w:w="9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CCD607" w14:textId="5AF1FEBC" w:rsidR="00850603" w:rsidRDefault="00850603" w:rsidP="009367B2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</w:t>
            </w:r>
            <w:r w:rsidR="003B63EB">
              <w:rPr>
                <w:sz w:val="20"/>
                <w:szCs w:val="20"/>
              </w:rPr>
              <w:t xml:space="preserve"> fichiers arriveront</w:t>
            </w:r>
            <w:r w:rsidR="008D1F3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via Jyraphe</w:t>
            </w:r>
          </w:p>
          <w:p w14:paraId="0185B78C" w14:textId="536C3897" w:rsidR="00F0163F" w:rsidRPr="00D444BA" w:rsidRDefault="00F0163F" w:rsidP="009367B2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Encodage UTF-8</w:t>
            </w:r>
          </w:p>
        </w:tc>
      </w:tr>
      <w:tr w:rsidR="007A3BE1" w14:paraId="0185B78F" w14:textId="77777777" w:rsidTr="007A3BE1">
        <w:trPr>
          <w:cantSplit/>
        </w:trPr>
        <w:tc>
          <w:tcPr>
            <w:tcW w:w="96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85B78E" w14:textId="10C64DDD" w:rsidR="007A3BE1" w:rsidRDefault="007A3BE1" w:rsidP="003B63EB">
            <w:pPr>
              <w:rPr>
                <w:rFonts w:eastAsiaTheme="minorEastAsia"/>
              </w:rPr>
            </w:pPr>
            <w:r w:rsidRPr="00D444BA">
              <w:rPr>
                <w:rStyle w:val="lev"/>
              </w:rPr>
              <w:t xml:space="preserve">Topic </w:t>
            </w:r>
          </w:p>
        </w:tc>
      </w:tr>
      <w:tr w:rsidR="007A3BE1" w14:paraId="0185B792" w14:textId="77777777" w:rsidTr="007A3BE1">
        <w:trPr>
          <w:cantSplit/>
          <w:trHeight w:val="112"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85B790" w14:textId="77777777" w:rsidR="007A3BE1" w:rsidRPr="00D444BA" w:rsidRDefault="007A3BE1" w:rsidP="007A3BE1">
            <w:pPr>
              <w:rPr>
                <w:b/>
                <w:bCs/>
              </w:rPr>
            </w:pP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85B791" w14:textId="4A627993" w:rsidR="007A3BE1" w:rsidRPr="00D444BA" w:rsidRDefault="007A3BE1" w:rsidP="007A3BE1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7A3BE1" w14:paraId="0185B794" w14:textId="77777777" w:rsidTr="007A3BE1">
        <w:trPr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93" w14:textId="77777777" w:rsidR="007A3BE1" w:rsidRDefault="007A3BE1" w:rsidP="007A3BE1">
            <w:r>
              <w:rPr>
                <w:rStyle w:val="lev"/>
              </w:rPr>
              <w:t>Traitement</w:t>
            </w:r>
          </w:p>
        </w:tc>
      </w:tr>
      <w:tr w:rsidR="007A3BE1" w14:paraId="0185B797" w14:textId="77777777" w:rsidTr="007A3BE1">
        <w:trPr>
          <w:cantSplit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95" w14:textId="77777777" w:rsidR="007A3BE1" w:rsidRDefault="007A3BE1" w:rsidP="007A3BE1">
            <w:r>
              <w:t> 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5B796" w14:textId="71A8800B" w:rsidR="007A3BE1" w:rsidRPr="00D444BA" w:rsidRDefault="007A3BE1" w:rsidP="007A3BE1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14:paraId="451A95B6" w14:textId="6C1BEACD" w:rsidR="00337C8F" w:rsidRDefault="00337C8F" w:rsidP="00337C8F">
      <w:pPr>
        <w:pStyle w:val="Titre2"/>
      </w:pPr>
      <w:bookmarkStart w:id="15" w:name="_Toc44946471"/>
      <w:r>
        <w:t>Traitement de découpage des fichiers</w:t>
      </w:r>
      <w:bookmarkEnd w:id="15"/>
    </w:p>
    <w:p w14:paraId="5F0B3BCE" w14:textId="3C47F69E" w:rsidR="00D614CD" w:rsidRDefault="008D1F3A" w:rsidP="00D614CD">
      <w:r>
        <w:t xml:space="preserve">Pas de chewer : </w:t>
      </w:r>
      <w:r w:rsidR="00F0163F">
        <w:t>le fichier contient les header</w:t>
      </w:r>
      <w:r>
        <w:t xml:space="preserve"> de colonnes.</w:t>
      </w:r>
    </w:p>
    <w:p w14:paraId="29A42121" w14:textId="77777777" w:rsidR="008D1F3A" w:rsidRDefault="008D1F3A" w:rsidP="00D614CD"/>
    <w:p w14:paraId="0185B7CD" w14:textId="77777777" w:rsidR="0024082D" w:rsidRDefault="0024082D" w:rsidP="0024082D">
      <w:pPr>
        <w:pStyle w:val="Titre1"/>
      </w:pPr>
      <w:bookmarkStart w:id="16" w:name="_Toc44946472"/>
      <w:r>
        <w:lastRenderedPageBreak/>
        <w:t>Annexes</w:t>
      </w:r>
      <w:bookmarkEnd w:id="16"/>
    </w:p>
    <w:p w14:paraId="0185B7CE" w14:textId="300D4485" w:rsidR="0024082D" w:rsidRDefault="00593A8D" w:rsidP="003B6D3D">
      <w:r>
        <w:t xml:space="preserve">Les schémas se trouvent sous Sharepoint du site suivant </w:t>
      </w:r>
    </w:p>
    <w:p w14:paraId="1CA2E3E3" w14:textId="278C78A9" w:rsidR="00593A8D" w:rsidRDefault="00377E64" w:rsidP="003B6D3D">
      <w:hyperlink r:id="rId22" w:history="1">
        <w:r w:rsidR="00593A8D" w:rsidRPr="00593A8D">
          <w:rPr>
            <w:rStyle w:val="Lienhypertexte"/>
          </w:rPr>
          <w:t>Sources Data Programme Prioritaire Client</w:t>
        </w:r>
      </w:hyperlink>
      <w:r w:rsidR="00593A8D">
        <w:t xml:space="preserve">  </w:t>
      </w:r>
    </w:p>
    <w:p w14:paraId="0C673051" w14:textId="77777777" w:rsidR="00593A8D" w:rsidRDefault="00593A8D" w:rsidP="003B6D3D"/>
    <w:p w14:paraId="5E98FBA6" w14:textId="492D393F" w:rsidR="00593A8D" w:rsidRDefault="00593A8D" w:rsidP="003B6D3D">
      <w:r>
        <w:tab/>
        <w:t xml:space="preserve">Chemin : Documents/CI GROUPE / FINANCE / </w:t>
      </w:r>
      <w:r w:rsidR="0037043C">
        <w:t>Direction Achat</w:t>
      </w:r>
      <w:r>
        <w:t xml:space="preserve"> / REFERENCE</w:t>
      </w:r>
    </w:p>
    <w:p w14:paraId="144A3969" w14:textId="77777777" w:rsidR="008D1F3A" w:rsidRDefault="008D1F3A" w:rsidP="003B6D3D"/>
    <w:p w14:paraId="6BDC4576" w14:textId="77777777" w:rsidR="00593A8D" w:rsidRPr="0024082D" w:rsidRDefault="00593A8D" w:rsidP="003B6D3D"/>
    <w:sectPr w:rsidR="00593A8D" w:rsidRPr="0024082D" w:rsidSect="009C1ED1">
      <w:headerReference w:type="first" r:id="rId23"/>
      <w:footerReference w:type="first" r:id="rId24"/>
      <w:pgSz w:w="11907" w:h="16840" w:code="9"/>
      <w:pgMar w:top="1134" w:right="1134" w:bottom="1134" w:left="1134" w:header="663" w:footer="862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2557C" w14:textId="77777777" w:rsidR="00377E64" w:rsidRDefault="00377E64">
      <w:r>
        <w:separator/>
      </w:r>
    </w:p>
  </w:endnote>
  <w:endnote w:type="continuationSeparator" w:id="0">
    <w:p w14:paraId="4A18F1EF" w14:textId="77777777" w:rsidR="00377E64" w:rsidRDefault="00377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5B7DF" w14:textId="77777777" w:rsidR="009E6EDB" w:rsidRDefault="009E6EDB">
    <w:pPr>
      <w:pStyle w:val="Pieddepage"/>
      <w:jc w:val="right"/>
    </w:pPr>
    <w:r>
      <w:rPr>
        <w:noProof/>
      </w:rPr>
      <w:drawing>
        <wp:inline distT="0" distB="0" distL="0" distR="0" wp14:anchorId="0185B812" wp14:editId="0185B813">
          <wp:extent cx="1625751" cy="683812"/>
          <wp:effectExtent l="0" t="0" r="0" b="2540"/>
          <wp:docPr id="36" name="Imag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BNU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5567" cy="74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000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38"/>
      <w:gridCol w:w="5812"/>
      <w:gridCol w:w="1060"/>
    </w:tblGrid>
    <w:tr w:rsidR="009E6EDB" w14:paraId="0185B7E3" w14:textId="77777777">
      <w:tc>
        <w:tcPr>
          <w:tcW w:w="2338" w:type="dxa"/>
          <w:tcBorders>
            <w:top w:val="nil"/>
          </w:tcBorders>
        </w:tcPr>
        <w:p w14:paraId="0185B7E0" w14:textId="77777777" w:rsidR="009E6EDB" w:rsidRDefault="009E6EDB">
          <w:pPr>
            <w:pStyle w:val="Pieddepage"/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968" behindDoc="1" locked="0" layoutInCell="0" allowOverlap="1" wp14:anchorId="0185B814" wp14:editId="0185B815">
                    <wp:simplePos x="0" y="0"/>
                    <wp:positionH relativeFrom="column">
                      <wp:posOffset>5130800</wp:posOffset>
                    </wp:positionH>
                    <wp:positionV relativeFrom="paragraph">
                      <wp:posOffset>0</wp:posOffset>
                    </wp:positionV>
                    <wp:extent cx="703580" cy="442595"/>
                    <wp:effectExtent l="0" t="0" r="0" b="0"/>
                    <wp:wrapNone/>
                    <wp:docPr id="25" name="Rectangle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 flipV="1">
                              <a:off x="0" y="0"/>
                              <a:ext cx="703580" cy="442595"/>
                            </a:xfrm>
                            <a:prstGeom prst="rect">
                              <a:avLst/>
                            </a:prstGeom>
                            <a:solidFill>
                              <a:srgbClr val="FFE812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2700" dir="5400000" algn="ctr" rotWithShape="0">
                                      <a:srgbClr val="C0C0C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>
                <w:pict w14:anchorId="190B12C0">
                  <v:rect id="Rectangle 22" style="position:absolute;margin-left:404pt;margin-top:0;width:55.4pt;height:34.85pt;flip:x y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color="#ffe812" stroked="f" w14:anchorId="4E56F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">
                    <v:shadow color="silver" offset="0,1pt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944" behindDoc="1" locked="0" layoutInCell="0" allowOverlap="1" wp14:anchorId="0185B816" wp14:editId="0185B817">
                    <wp:simplePos x="0" y="0"/>
                    <wp:positionH relativeFrom="column">
                      <wp:posOffset>-52705</wp:posOffset>
                    </wp:positionH>
                    <wp:positionV relativeFrom="paragraph">
                      <wp:posOffset>0</wp:posOffset>
                    </wp:positionV>
                    <wp:extent cx="5208905" cy="442595"/>
                    <wp:effectExtent l="0" t="0" r="0" b="0"/>
                    <wp:wrapNone/>
                    <wp:docPr id="24" name="Rectangle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 flipV="1">
                              <a:off x="0" y="0"/>
                              <a:ext cx="5208905" cy="44259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205AA7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2700" dir="5400000" algn="ctr" rotWithShape="0">
                                      <a:srgbClr val="C0C0C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>
                <w:pict w14:anchorId="3F4DF87F">
                  <v:rect id="Rectangle 21" style="position:absolute;margin-left:-4.15pt;margin-top:0;width:410.15pt;height:34.85pt;flip:x y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stroked="f" w14:anchorId="4279F4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">
                    <v:fill type="gradient" color2="#205aa7" angle="90" focus="100%"/>
                    <v:shadow color="silver" offset="0,1pt"/>
                  </v:rect>
                </w:pict>
              </mc:Fallback>
            </mc:AlternateContent>
          </w:r>
          <w:r>
            <w:rPr>
              <w:noProof/>
            </w:rPr>
            <w:t>Créé</w:t>
          </w:r>
          <w:r>
            <w:t xml:space="preserve"> le</w:t>
          </w:r>
          <w:r>
            <w:tab/>
            <w:t xml:space="preserve">: </w:t>
          </w:r>
          <w:r>
            <w:fldChar w:fldCharType="begin"/>
          </w:r>
          <w:r>
            <w:instrText xml:space="preserve"> REF DateCréation  \* MERGEFORMAT </w:instrText>
          </w:r>
          <w:r>
            <w:fldChar w:fldCharType="separate"/>
          </w:r>
          <w:r>
            <w:rPr>
              <w:b/>
              <w:bCs/>
            </w:rPr>
            <w:t>Erreur ! Source du renvoi introuvable.</w:t>
          </w:r>
          <w:r>
            <w:rPr>
              <w:b/>
              <w:bCs/>
            </w:rPr>
            <w:fldChar w:fldCharType="end"/>
          </w:r>
        </w:p>
      </w:tc>
      <w:tc>
        <w:tcPr>
          <w:tcW w:w="5812" w:type="dxa"/>
          <w:tcBorders>
            <w:top w:val="nil"/>
          </w:tcBorders>
        </w:tcPr>
        <w:p w14:paraId="0185B7E1" w14:textId="77777777" w:rsidR="009E6EDB" w:rsidRDefault="009E6EDB">
          <w:pPr>
            <w:pStyle w:val="Pieddepage"/>
            <w:tabs>
              <w:tab w:val="clear" w:pos="567"/>
              <w:tab w:val="left" w:pos="639"/>
            </w:tabs>
          </w:pPr>
          <w:r>
            <w:t>Objet</w:t>
          </w:r>
          <w:r>
            <w:tab/>
            <w:t xml:space="preserve">: </w:t>
          </w:r>
          <w:r>
            <w:fldChar w:fldCharType="begin"/>
          </w:r>
          <w:r>
            <w:instrText xml:space="preserve"> SUBJECT \* FIRSTCAP \* MERGEFORMAT </w:instrText>
          </w:r>
          <w:r>
            <w:fldChar w:fldCharType="end"/>
          </w:r>
        </w:p>
      </w:tc>
      <w:tc>
        <w:tcPr>
          <w:tcW w:w="1060" w:type="dxa"/>
          <w:tcBorders>
            <w:top w:val="nil"/>
          </w:tcBorders>
        </w:tcPr>
        <w:p w14:paraId="0185B7E2" w14:textId="77777777" w:rsidR="009E6EDB" w:rsidRDefault="009E6EDB">
          <w:pPr>
            <w:pStyle w:val="Pieddepage"/>
            <w:tabs>
              <w:tab w:val="clear" w:pos="567"/>
              <w:tab w:val="left" w:pos="639"/>
            </w:tabs>
            <w:jc w:val="right"/>
          </w:pPr>
          <w:r>
            <w:t xml:space="preserve">Version </w:t>
          </w:r>
          <w:r>
            <w:fldChar w:fldCharType="begin"/>
          </w:r>
          <w:r>
            <w:instrText xml:space="preserve"> REF version  \* MERGEFORMAT </w:instrText>
          </w:r>
          <w:r>
            <w:fldChar w:fldCharType="separate"/>
          </w:r>
          <w:r>
            <w:rPr>
              <w:b/>
              <w:bCs/>
            </w:rPr>
            <w:t>Erreur ! Source du renvoi introuvable.</w:t>
          </w:r>
          <w:r>
            <w:fldChar w:fldCharType="end"/>
          </w:r>
        </w:p>
      </w:tc>
    </w:tr>
    <w:tr w:rsidR="009E6EDB" w14:paraId="0185B7E7" w14:textId="77777777">
      <w:tblPrEx>
        <w:tblCellMar>
          <w:left w:w="70" w:type="dxa"/>
          <w:right w:w="70" w:type="dxa"/>
        </w:tblCellMar>
      </w:tblPrEx>
      <w:tc>
        <w:tcPr>
          <w:tcW w:w="2338" w:type="dxa"/>
        </w:tcPr>
        <w:p w14:paraId="0185B7E4" w14:textId="77777777" w:rsidR="009E6EDB" w:rsidRDefault="009E6EDB">
          <w:pPr>
            <w:pStyle w:val="Pieddepage"/>
          </w:pPr>
          <w:r>
            <w:t>Etat</w:t>
          </w:r>
          <w:r>
            <w:tab/>
            <w:t xml:space="preserve">: </w:t>
          </w:r>
          <w:r>
            <w:fldChar w:fldCharType="begin"/>
          </w:r>
          <w:r>
            <w:instrText xml:space="preserve"> REF Etat \h  \* MERGEFORMAT </w:instrText>
          </w:r>
          <w:r>
            <w:fldChar w:fldCharType="separate"/>
          </w:r>
          <w:r>
            <w:t>Provisoire</w:t>
          </w:r>
          <w:r>
            <w:fldChar w:fldCharType="end"/>
          </w:r>
        </w:p>
      </w:tc>
      <w:tc>
        <w:tcPr>
          <w:tcW w:w="5812" w:type="dxa"/>
        </w:tcPr>
        <w:p w14:paraId="0185B7E5" w14:textId="77777777" w:rsidR="009E6EDB" w:rsidRDefault="009E6EDB">
          <w:pPr>
            <w:pStyle w:val="Pieddepage"/>
            <w:tabs>
              <w:tab w:val="clear" w:pos="567"/>
              <w:tab w:val="left" w:pos="639"/>
            </w:tabs>
            <w:rPr>
              <w:lang w:val="it-IT"/>
            </w:rPr>
          </w:pPr>
          <w:r>
            <w:rPr>
              <w:lang w:val="it-IT"/>
            </w:rPr>
            <w:t>Fichier </w:t>
          </w:r>
          <w:r>
            <w:rPr>
              <w:lang w:val="it-IT"/>
            </w:rPr>
            <w:tab/>
            <w:t xml:space="preserve">: </w:t>
          </w:r>
          <w:r>
            <w:fldChar w:fldCharType="begin"/>
          </w:r>
          <w:r>
            <w:rPr>
              <w:lang w:val="it-IT"/>
            </w:rPr>
            <w:instrText xml:space="preserve"> FILENAME  \* MERGEFORMAT </w:instrText>
          </w:r>
          <w:r>
            <w:fldChar w:fldCharType="separate"/>
          </w:r>
          <w:r>
            <w:rPr>
              <w:noProof/>
              <w:lang w:val="it-IT"/>
            </w:rPr>
            <w:t>Document1</w:t>
          </w:r>
          <w:r>
            <w:fldChar w:fldCharType="end"/>
          </w:r>
        </w:p>
      </w:tc>
      <w:tc>
        <w:tcPr>
          <w:tcW w:w="1060" w:type="dxa"/>
        </w:tcPr>
        <w:p w14:paraId="0185B7E6" w14:textId="77777777" w:rsidR="009E6EDB" w:rsidRDefault="009E6EDB">
          <w:pPr>
            <w:pStyle w:val="Pieddepage"/>
            <w:tabs>
              <w:tab w:val="clear" w:pos="567"/>
              <w:tab w:val="left" w:pos="639"/>
            </w:tabs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0185B7E8" w14:textId="77777777" w:rsidR="009E6EDB" w:rsidRDefault="009E6ED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5954"/>
      <w:gridCol w:w="1417"/>
    </w:tblGrid>
    <w:tr w:rsidR="009E6EDB" w14:paraId="0185B7EC" w14:textId="77777777">
      <w:tc>
        <w:tcPr>
          <w:tcW w:w="2268" w:type="dxa"/>
          <w:tcBorders>
            <w:top w:val="single" w:sz="24" w:space="0" w:color="000080"/>
            <w:left w:val="single" w:sz="4" w:space="0" w:color="C0C0C0"/>
            <w:bottom w:val="single" w:sz="4" w:space="0" w:color="C0C0C0"/>
            <w:right w:val="single" w:sz="4" w:space="0" w:color="C0C0C0"/>
          </w:tcBorders>
        </w:tcPr>
        <w:p w14:paraId="0185B7E9" w14:textId="77777777" w:rsidR="009E6EDB" w:rsidRDefault="009E6EDB">
          <w:pPr>
            <w:pStyle w:val="Pieddepage"/>
          </w:pPr>
          <w:r>
            <w:tab/>
          </w:r>
        </w:p>
      </w:tc>
      <w:tc>
        <w:tcPr>
          <w:tcW w:w="5954" w:type="dxa"/>
          <w:tcBorders>
            <w:top w:val="single" w:sz="24" w:space="0" w:color="000080"/>
            <w:left w:val="single" w:sz="4" w:space="0" w:color="C0C0C0"/>
            <w:bottom w:val="single" w:sz="4" w:space="0" w:color="C0C0C0"/>
            <w:right w:val="single" w:sz="4" w:space="0" w:color="C0C0C0"/>
          </w:tcBorders>
        </w:tcPr>
        <w:p w14:paraId="0185B7EA" w14:textId="77777777" w:rsidR="009E6EDB" w:rsidRDefault="009E6EDB">
          <w:pPr>
            <w:pStyle w:val="Pieddepage"/>
            <w:tabs>
              <w:tab w:val="clear" w:pos="567"/>
              <w:tab w:val="left" w:pos="639"/>
            </w:tabs>
            <w:jc w:val="center"/>
          </w:pPr>
        </w:p>
      </w:tc>
      <w:tc>
        <w:tcPr>
          <w:tcW w:w="1417" w:type="dxa"/>
          <w:tcBorders>
            <w:top w:val="single" w:sz="24" w:space="0" w:color="000080"/>
            <w:left w:val="single" w:sz="4" w:space="0" w:color="C0C0C0"/>
            <w:bottom w:val="single" w:sz="4" w:space="0" w:color="C0C0C0"/>
            <w:right w:val="single" w:sz="4" w:space="0" w:color="C0C0C0"/>
          </w:tcBorders>
        </w:tcPr>
        <w:p w14:paraId="0185B7EB" w14:textId="6265AD2C" w:rsidR="009E6EDB" w:rsidRDefault="009E6EDB">
          <w:pPr>
            <w:pStyle w:val="Pieddepage"/>
            <w:tabs>
              <w:tab w:val="clear" w:pos="567"/>
              <w:tab w:val="clear" w:pos="2268"/>
              <w:tab w:val="right" w:pos="1206"/>
            </w:tabs>
            <w:rPr>
              <w:b/>
            </w:rPr>
          </w:pPr>
        </w:p>
      </w:tc>
    </w:tr>
    <w:tr w:rsidR="009E6EDB" w14:paraId="0185B7F0" w14:textId="77777777">
      <w:tc>
        <w:tcPr>
          <w:tcW w:w="2268" w:type="dxa"/>
          <w:tcBorders>
            <w:top w:val="nil"/>
          </w:tcBorders>
        </w:tcPr>
        <w:p w14:paraId="0185B7ED" w14:textId="5802B4DA" w:rsidR="009E6EDB" w:rsidRDefault="009E6EDB" w:rsidP="00651381">
          <w:pPr>
            <w:pStyle w:val="Pieddepage"/>
          </w:pPr>
          <w:r>
            <w:t xml:space="preserve">Modifié le :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  \* MERGEFORMAT </w:instrText>
          </w:r>
          <w:r>
            <w:rPr>
              <w:noProof/>
            </w:rPr>
            <w:fldChar w:fldCharType="separate"/>
          </w:r>
          <w:r w:rsidR="00587604">
            <w:rPr>
              <w:noProof/>
            </w:rPr>
            <w:t>05/08/2020</w:t>
          </w:r>
          <w:r>
            <w:rPr>
              <w:noProof/>
            </w:rPr>
            <w:fldChar w:fldCharType="end"/>
          </w:r>
        </w:p>
      </w:tc>
      <w:tc>
        <w:tcPr>
          <w:tcW w:w="5954" w:type="dxa"/>
          <w:tcBorders>
            <w:top w:val="nil"/>
          </w:tcBorders>
        </w:tcPr>
        <w:p w14:paraId="0185B7EE" w14:textId="77777777" w:rsidR="009E6EDB" w:rsidRDefault="009E6EDB">
          <w:pPr>
            <w:pStyle w:val="Pieddepage"/>
            <w:tabs>
              <w:tab w:val="clear" w:pos="567"/>
              <w:tab w:val="left" w:pos="639"/>
            </w:tabs>
            <w:jc w:val="center"/>
          </w:pPr>
        </w:p>
      </w:tc>
      <w:tc>
        <w:tcPr>
          <w:tcW w:w="1417" w:type="dxa"/>
          <w:tcBorders>
            <w:top w:val="nil"/>
          </w:tcBorders>
        </w:tcPr>
        <w:p w14:paraId="0185B7EF" w14:textId="283BD65E" w:rsidR="009E6EDB" w:rsidRDefault="009E6EDB">
          <w:pPr>
            <w:pStyle w:val="Pieddepage"/>
            <w:tabs>
              <w:tab w:val="clear" w:pos="567"/>
              <w:tab w:val="clear" w:pos="2268"/>
              <w:tab w:val="right" w:pos="1206"/>
            </w:tabs>
          </w:pPr>
          <w:r>
            <w:t>Page :</w:t>
          </w:r>
          <w: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</w:instrText>
          </w:r>
          <w:r>
            <w:rPr>
              <w:b/>
            </w:rPr>
            <w:fldChar w:fldCharType="separate"/>
          </w:r>
          <w:r w:rsidR="00587604">
            <w:rPr>
              <w:b/>
              <w:noProof/>
            </w:rPr>
            <w:t>3</w:t>
          </w:r>
          <w:r>
            <w:rPr>
              <w:b/>
            </w:rPr>
            <w:fldChar w:fldCharType="end"/>
          </w:r>
          <w:r>
            <w:t xml:space="preserve"> /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</w:instrText>
          </w:r>
          <w:r>
            <w:rPr>
              <w:b/>
            </w:rPr>
            <w:fldChar w:fldCharType="separate"/>
          </w:r>
          <w:r w:rsidR="00587604">
            <w:rPr>
              <w:b/>
              <w:noProof/>
            </w:rPr>
            <w:t>8</w:t>
          </w:r>
          <w:r>
            <w:rPr>
              <w:b/>
            </w:rPr>
            <w:fldChar w:fldCharType="end"/>
          </w:r>
        </w:p>
      </w:tc>
    </w:tr>
  </w:tbl>
  <w:p w14:paraId="0185B7F1" w14:textId="77777777" w:rsidR="009E6EDB" w:rsidRDefault="009E6EDB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10348"/>
      <w:gridCol w:w="1418"/>
    </w:tblGrid>
    <w:tr w:rsidR="009E6EDB" w14:paraId="0185B7FC" w14:textId="77777777">
      <w:tc>
        <w:tcPr>
          <w:tcW w:w="2268" w:type="dxa"/>
        </w:tcPr>
        <w:p w14:paraId="0185B7F9" w14:textId="77777777" w:rsidR="009E6EDB" w:rsidRDefault="009E6EDB">
          <w:pPr>
            <w:pStyle w:val="Pieddepag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1" locked="1" layoutInCell="0" allowOverlap="1" wp14:anchorId="0185B82C" wp14:editId="0185B82D">
                    <wp:simplePos x="0" y="0"/>
                    <wp:positionH relativeFrom="column">
                      <wp:posOffset>-5080</wp:posOffset>
                    </wp:positionH>
                    <wp:positionV relativeFrom="paragraph">
                      <wp:posOffset>-36195</wp:posOffset>
                    </wp:positionV>
                    <wp:extent cx="8928100" cy="36195"/>
                    <wp:effectExtent l="0" t="0" r="0" b="0"/>
                    <wp:wrapNone/>
                    <wp:docPr id="14" name="Rectangl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 flipV="1">
                              <a:off x="0" y="0"/>
                              <a:ext cx="8928100" cy="36195"/>
                            </a:xfrm>
                            <a:prstGeom prst="rect">
                              <a:avLst/>
                            </a:prstGeom>
                            <a:solidFill>
                              <a:srgbClr val="205A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2700" dir="5400000" algn="ctr" rotWithShape="0">
                                      <a:srgbClr val="C0C0C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>
                <w:pict w14:anchorId="1F3D45C7">
                  <v:rect id="Rectangle 11" style="position:absolute;margin-left:-.4pt;margin-top:-2.85pt;width:703pt;height:2.85pt;flip:x 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color="#205aa7" stroked="f" w14:anchorId="75D075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">
                    <v:shadow color="silver" offset="0,1pt"/>
                    <w10:anchorlock/>
                  </v:rect>
                </w:pict>
              </mc:Fallback>
            </mc:AlternateContent>
          </w:r>
          <w:r>
            <w:t>Créé le</w:t>
          </w:r>
          <w:r>
            <w:tab/>
            <w:t xml:space="preserve">: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REF DateCréation   \* MERGEFORMAT </w:instrText>
          </w:r>
          <w:r>
            <w:rPr>
              <w:b/>
            </w:rPr>
            <w:fldChar w:fldCharType="separate"/>
          </w:r>
          <w:r>
            <w:rPr>
              <w:bCs/>
            </w:rPr>
            <w:t>Erreur ! Source du renvoi introuvable.</w:t>
          </w:r>
          <w:r>
            <w:rPr>
              <w:b/>
            </w:rPr>
            <w:fldChar w:fldCharType="end"/>
          </w:r>
        </w:p>
      </w:tc>
      <w:tc>
        <w:tcPr>
          <w:tcW w:w="10348" w:type="dxa"/>
        </w:tcPr>
        <w:p w14:paraId="0185B7FA" w14:textId="77777777" w:rsidR="009E6EDB" w:rsidRDefault="009E6EDB">
          <w:pPr>
            <w:pStyle w:val="Pieddepage"/>
            <w:tabs>
              <w:tab w:val="clear" w:pos="567"/>
              <w:tab w:val="left" w:pos="639"/>
            </w:tabs>
            <w:jc w:val="center"/>
          </w:pPr>
          <w:r>
            <w:fldChar w:fldCharType="begin"/>
          </w:r>
          <w:r>
            <w:instrText xml:space="preserve"> REF Titre  \* MERGEFORMAT </w:instrText>
          </w:r>
          <w:r>
            <w:fldChar w:fldCharType="separate"/>
          </w:r>
          <w:r>
            <w:rPr>
              <w:b/>
              <w:bCs/>
            </w:rPr>
            <w:t>Erreur ! Source du renvoi introuvable.</w:t>
          </w:r>
          <w:r>
            <w:fldChar w:fldCharType="end"/>
          </w:r>
        </w:p>
      </w:tc>
      <w:tc>
        <w:tcPr>
          <w:tcW w:w="1418" w:type="dxa"/>
        </w:tcPr>
        <w:p w14:paraId="0185B7FB" w14:textId="77777777" w:rsidR="009E6EDB" w:rsidRDefault="009E6EDB">
          <w:pPr>
            <w:pStyle w:val="Pieddepage"/>
            <w:tabs>
              <w:tab w:val="clear" w:pos="567"/>
              <w:tab w:val="right" w:pos="1203"/>
            </w:tabs>
            <w:rPr>
              <w:b/>
            </w:rPr>
          </w:pPr>
          <w:r>
            <w:t>Etat :</w:t>
          </w:r>
          <w: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REF Etat  \* MERGEFORMAT </w:instrText>
          </w:r>
          <w:r>
            <w:rPr>
              <w:b/>
            </w:rPr>
            <w:fldChar w:fldCharType="separate"/>
          </w:r>
          <w:r>
            <w:t>Provisoire</w:t>
          </w:r>
          <w:r>
            <w:rPr>
              <w:b/>
            </w:rPr>
            <w:fldChar w:fldCharType="end"/>
          </w:r>
        </w:p>
      </w:tc>
    </w:tr>
    <w:tr w:rsidR="009E6EDB" w14:paraId="0185B800" w14:textId="77777777">
      <w:tc>
        <w:tcPr>
          <w:tcW w:w="2268" w:type="dxa"/>
        </w:tcPr>
        <w:p w14:paraId="0185B7FD" w14:textId="77777777" w:rsidR="009E6EDB" w:rsidRDefault="009E6EDB">
          <w:pPr>
            <w:pStyle w:val="Pieddepage"/>
            <w:rPr>
              <w:lang w:val="it-IT"/>
            </w:rPr>
          </w:pPr>
          <w:r>
            <w:rPr>
              <w:lang w:val="it-IT"/>
            </w:rPr>
            <w:t>Réf. </w:t>
          </w:r>
          <w:r>
            <w:rPr>
              <w:lang w:val="it-IT"/>
            </w:rPr>
            <w:tab/>
            <w:t xml:space="preserve">: </w:t>
          </w:r>
          <w:r>
            <w:rPr>
              <w:b/>
            </w:rPr>
            <w:fldChar w:fldCharType="begin"/>
          </w:r>
          <w:r>
            <w:rPr>
              <w:b/>
              <w:lang w:val="it-IT"/>
            </w:rPr>
            <w:instrText xml:space="preserve"> FILENAME  \* MERGEFORMAT </w:instrText>
          </w:r>
          <w:r>
            <w:rPr>
              <w:b/>
            </w:rPr>
            <w:fldChar w:fldCharType="separate"/>
          </w:r>
          <w:r>
            <w:rPr>
              <w:b/>
              <w:noProof/>
              <w:lang w:val="it-IT"/>
            </w:rPr>
            <w:t>Document1</w:t>
          </w:r>
          <w:r>
            <w:rPr>
              <w:b/>
            </w:rPr>
            <w:fldChar w:fldCharType="end"/>
          </w:r>
        </w:p>
      </w:tc>
      <w:tc>
        <w:tcPr>
          <w:tcW w:w="10348" w:type="dxa"/>
        </w:tcPr>
        <w:p w14:paraId="0185B7FE" w14:textId="77777777" w:rsidR="009E6EDB" w:rsidRDefault="009E6EDB">
          <w:pPr>
            <w:pStyle w:val="Pieddepage"/>
            <w:tabs>
              <w:tab w:val="clear" w:pos="567"/>
              <w:tab w:val="left" w:pos="639"/>
            </w:tabs>
            <w:jc w:val="center"/>
          </w:pPr>
          <w:r>
            <w:fldChar w:fldCharType="begin"/>
          </w:r>
          <w:r>
            <w:instrText xml:space="preserve"> REF Objet  \* MERGEFORMAT </w:instrText>
          </w:r>
          <w:r>
            <w:fldChar w:fldCharType="separate"/>
          </w:r>
          <w:r>
            <w:rPr>
              <w:b/>
              <w:bCs/>
            </w:rPr>
            <w:t>Erreur ! Source du renvoi introuvable.</w:t>
          </w:r>
          <w:r>
            <w:fldChar w:fldCharType="end"/>
          </w:r>
        </w:p>
      </w:tc>
      <w:tc>
        <w:tcPr>
          <w:tcW w:w="1418" w:type="dxa"/>
        </w:tcPr>
        <w:p w14:paraId="0185B7FF" w14:textId="77777777" w:rsidR="009E6EDB" w:rsidRDefault="009E6EDB">
          <w:pPr>
            <w:pStyle w:val="Pieddepage"/>
            <w:tabs>
              <w:tab w:val="clear" w:pos="567"/>
              <w:tab w:val="right" w:pos="1203"/>
            </w:tabs>
          </w:pPr>
          <w:r>
            <w:t>Page :</w:t>
          </w:r>
          <w: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5</w:t>
          </w:r>
          <w:r>
            <w:rPr>
              <w:b/>
            </w:rPr>
            <w:fldChar w:fldCharType="end"/>
          </w:r>
          <w:r>
            <w:t xml:space="preserve"> /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</w:p>
      </w:tc>
    </w:tr>
  </w:tbl>
  <w:p w14:paraId="0185B801" w14:textId="77777777" w:rsidR="009E6EDB" w:rsidRDefault="009E6EDB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10348"/>
      <w:gridCol w:w="1418"/>
    </w:tblGrid>
    <w:tr w:rsidR="009E6EDB" w14:paraId="0185B80C" w14:textId="77777777">
      <w:tc>
        <w:tcPr>
          <w:tcW w:w="2268" w:type="dxa"/>
        </w:tcPr>
        <w:p w14:paraId="0185B809" w14:textId="77777777" w:rsidR="009E6EDB" w:rsidRDefault="009E6EDB">
          <w:pPr>
            <w:pStyle w:val="Pieddepag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6464" behindDoc="1" locked="1" layoutInCell="0" allowOverlap="1" wp14:anchorId="0185B842" wp14:editId="0185B843">
                    <wp:simplePos x="0" y="0"/>
                    <wp:positionH relativeFrom="column">
                      <wp:posOffset>-5080</wp:posOffset>
                    </wp:positionH>
                    <wp:positionV relativeFrom="paragraph">
                      <wp:posOffset>-36195</wp:posOffset>
                    </wp:positionV>
                    <wp:extent cx="8928100" cy="36195"/>
                    <wp:effectExtent l="0" t="0" r="0" b="0"/>
                    <wp:wrapNone/>
                    <wp:docPr id="4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 flipV="1">
                              <a:off x="0" y="0"/>
                              <a:ext cx="8928100" cy="36195"/>
                            </a:xfrm>
                            <a:prstGeom prst="rect">
                              <a:avLst/>
                            </a:prstGeom>
                            <a:solidFill>
                              <a:srgbClr val="205A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2700" dir="5400000" algn="ctr" rotWithShape="0">
                                      <a:srgbClr val="C0C0C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>
                <w:pict w14:anchorId="4C3AB285">
                  <v:rect id="Rectangle 1" style="position:absolute;margin-left:-.4pt;margin-top:-2.85pt;width:703pt;height:2.85pt;flip:x y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color="#205aa7" stroked="f" w14:anchorId="522022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">
                    <v:shadow color="silver" offset="0,1pt"/>
                    <w10:anchorlock/>
                  </v:rect>
                </w:pict>
              </mc:Fallback>
            </mc:AlternateContent>
          </w:r>
          <w:r>
            <w:t>Créé le</w:t>
          </w:r>
          <w:r>
            <w:tab/>
            <w:t xml:space="preserve">: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REF DateCréation   \* MERGEFORMAT </w:instrText>
          </w:r>
          <w:r>
            <w:rPr>
              <w:b/>
            </w:rPr>
            <w:fldChar w:fldCharType="separate"/>
          </w:r>
          <w:r>
            <w:rPr>
              <w:bCs/>
            </w:rPr>
            <w:t>Erreur ! Source du renvoi introuvable.</w:t>
          </w:r>
          <w:r>
            <w:rPr>
              <w:b/>
            </w:rPr>
            <w:fldChar w:fldCharType="end"/>
          </w:r>
        </w:p>
      </w:tc>
      <w:tc>
        <w:tcPr>
          <w:tcW w:w="10348" w:type="dxa"/>
        </w:tcPr>
        <w:p w14:paraId="0185B80A" w14:textId="77777777" w:rsidR="009E6EDB" w:rsidRDefault="009E6EDB">
          <w:pPr>
            <w:pStyle w:val="Pieddepage"/>
            <w:tabs>
              <w:tab w:val="clear" w:pos="567"/>
              <w:tab w:val="left" w:pos="639"/>
            </w:tabs>
            <w:jc w:val="center"/>
          </w:pPr>
          <w:r>
            <w:fldChar w:fldCharType="begin"/>
          </w:r>
          <w:r>
            <w:instrText xml:space="preserve"> REF Titre  \* MERGEFORMAT </w:instrText>
          </w:r>
          <w:r>
            <w:fldChar w:fldCharType="separate"/>
          </w:r>
          <w:r>
            <w:rPr>
              <w:b/>
              <w:bCs/>
            </w:rPr>
            <w:t>Erreur ! Source du renvoi introuvable.</w:t>
          </w:r>
          <w:r>
            <w:fldChar w:fldCharType="end"/>
          </w:r>
        </w:p>
      </w:tc>
      <w:tc>
        <w:tcPr>
          <w:tcW w:w="1418" w:type="dxa"/>
        </w:tcPr>
        <w:p w14:paraId="0185B80B" w14:textId="77777777" w:rsidR="009E6EDB" w:rsidRDefault="009E6EDB">
          <w:pPr>
            <w:pStyle w:val="Pieddepage"/>
            <w:tabs>
              <w:tab w:val="clear" w:pos="567"/>
              <w:tab w:val="right" w:pos="1203"/>
            </w:tabs>
            <w:rPr>
              <w:b/>
            </w:rPr>
          </w:pPr>
          <w:r>
            <w:t>Etat :</w:t>
          </w:r>
          <w: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REF Etat  \* MERGEFORMAT </w:instrText>
          </w:r>
          <w:r>
            <w:rPr>
              <w:b/>
            </w:rPr>
            <w:fldChar w:fldCharType="separate"/>
          </w:r>
          <w:r>
            <w:t>Provisoire</w:t>
          </w:r>
          <w:r>
            <w:rPr>
              <w:b/>
            </w:rPr>
            <w:fldChar w:fldCharType="end"/>
          </w:r>
        </w:p>
      </w:tc>
    </w:tr>
    <w:tr w:rsidR="009E6EDB" w14:paraId="0185B810" w14:textId="77777777">
      <w:tc>
        <w:tcPr>
          <w:tcW w:w="2268" w:type="dxa"/>
        </w:tcPr>
        <w:p w14:paraId="0185B80D" w14:textId="77777777" w:rsidR="009E6EDB" w:rsidRDefault="009E6EDB">
          <w:pPr>
            <w:pStyle w:val="Pieddepage"/>
            <w:rPr>
              <w:lang w:val="it-IT"/>
            </w:rPr>
          </w:pPr>
          <w:r>
            <w:rPr>
              <w:lang w:val="it-IT"/>
            </w:rPr>
            <w:t>Réf. </w:t>
          </w:r>
          <w:r>
            <w:rPr>
              <w:lang w:val="it-IT"/>
            </w:rPr>
            <w:tab/>
            <w:t xml:space="preserve">: </w:t>
          </w:r>
          <w:r>
            <w:rPr>
              <w:b/>
            </w:rPr>
            <w:fldChar w:fldCharType="begin"/>
          </w:r>
          <w:r>
            <w:rPr>
              <w:b/>
              <w:lang w:val="it-IT"/>
            </w:rPr>
            <w:instrText xml:space="preserve"> FILENAME  \* MERGEFORMAT </w:instrText>
          </w:r>
          <w:r>
            <w:rPr>
              <w:b/>
            </w:rPr>
            <w:fldChar w:fldCharType="separate"/>
          </w:r>
          <w:r>
            <w:rPr>
              <w:b/>
              <w:noProof/>
              <w:lang w:val="it-IT"/>
            </w:rPr>
            <w:t>Document1</w:t>
          </w:r>
          <w:r>
            <w:rPr>
              <w:b/>
            </w:rPr>
            <w:fldChar w:fldCharType="end"/>
          </w:r>
        </w:p>
      </w:tc>
      <w:tc>
        <w:tcPr>
          <w:tcW w:w="10348" w:type="dxa"/>
        </w:tcPr>
        <w:p w14:paraId="0185B80E" w14:textId="77777777" w:rsidR="009E6EDB" w:rsidRDefault="009E6EDB">
          <w:pPr>
            <w:pStyle w:val="Pieddepage"/>
            <w:tabs>
              <w:tab w:val="clear" w:pos="567"/>
              <w:tab w:val="left" w:pos="639"/>
            </w:tabs>
            <w:jc w:val="center"/>
          </w:pPr>
          <w:r>
            <w:fldChar w:fldCharType="begin"/>
          </w:r>
          <w:r>
            <w:instrText xml:space="preserve"> REF Objet  \* MERGEFORMAT </w:instrText>
          </w:r>
          <w:r>
            <w:fldChar w:fldCharType="separate"/>
          </w:r>
          <w:r>
            <w:rPr>
              <w:b/>
              <w:bCs/>
            </w:rPr>
            <w:t>Erreur ! Source du renvoi introuvable.</w:t>
          </w:r>
          <w:r>
            <w:fldChar w:fldCharType="end"/>
          </w:r>
        </w:p>
      </w:tc>
      <w:tc>
        <w:tcPr>
          <w:tcW w:w="1418" w:type="dxa"/>
        </w:tcPr>
        <w:p w14:paraId="0185B80F" w14:textId="77777777" w:rsidR="009E6EDB" w:rsidRDefault="009E6EDB">
          <w:pPr>
            <w:pStyle w:val="Pieddepage"/>
            <w:tabs>
              <w:tab w:val="clear" w:pos="567"/>
              <w:tab w:val="right" w:pos="1203"/>
            </w:tabs>
          </w:pPr>
          <w:r>
            <w:t>Page :</w:t>
          </w:r>
          <w: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5</w:t>
          </w:r>
          <w:r>
            <w:rPr>
              <w:b/>
            </w:rPr>
            <w:fldChar w:fldCharType="end"/>
          </w:r>
          <w:r>
            <w:t xml:space="preserve"> /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</w:p>
      </w:tc>
    </w:tr>
  </w:tbl>
  <w:p w14:paraId="0185B811" w14:textId="77777777" w:rsidR="009E6EDB" w:rsidRDefault="009E6E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8C2DB" w14:textId="77777777" w:rsidR="00377E64" w:rsidRDefault="00377E64">
      <w:r>
        <w:separator/>
      </w:r>
    </w:p>
  </w:footnote>
  <w:footnote w:type="continuationSeparator" w:id="0">
    <w:p w14:paraId="4041BF75" w14:textId="77777777" w:rsidR="00377E64" w:rsidRDefault="00377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" w:type="dxa"/>
      <w:tblBorders>
        <w:bottom w:val="single" w:sz="18" w:space="0" w:color="000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9"/>
      <w:gridCol w:w="8950"/>
    </w:tblGrid>
    <w:tr w:rsidR="009E6EDB" w14:paraId="0185B7DB" w14:textId="77777777">
      <w:trPr>
        <w:cantSplit/>
        <w:trHeight w:val="40"/>
      </w:trPr>
      <w:tc>
        <w:tcPr>
          <w:tcW w:w="709" w:type="dxa"/>
          <w:tcBorders>
            <w:bottom w:val="single" w:sz="18" w:space="0" w:color="000080"/>
          </w:tcBorders>
        </w:tcPr>
        <w:p w14:paraId="0185B7D9" w14:textId="77777777" w:rsidR="009E6EDB" w:rsidRDefault="009E6EDB">
          <w:pPr>
            <w:pStyle w:val="En-tte"/>
            <w:spacing w:before="0"/>
          </w:pPr>
        </w:p>
      </w:tc>
      <w:tc>
        <w:tcPr>
          <w:tcW w:w="8950" w:type="dxa"/>
          <w:tcBorders>
            <w:bottom w:val="single" w:sz="18" w:space="0" w:color="000080"/>
          </w:tcBorders>
        </w:tcPr>
        <w:p w14:paraId="0185B7DA" w14:textId="5969A819" w:rsidR="009E6EDB" w:rsidRPr="005345D6" w:rsidRDefault="009E6EDB" w:rsidP="0037043C">
          <w:pPr>
            <w:pStyle w:val="En-tte"/>
            <w:tabs>
              <w:tab w:val="clear" w:pos="4536"/>
              <w:tab w:val="clear" w:pos="9072"/>
              <w:tab w:val="right" w:pos="8789"/>
            </w:tabs>
            <w:jc w:val="left"/>
            <w:rPr>
              <w:b/>
              <w:color w:val="000080"/>
              <w:sz w:val="26"/>
            </w:rPr>
          </w:pPr>
          <w:r>
            <w:tab/>
          </w:r>
          <w:r>
            <w:rPr>
              <w:b/>
              <w:color w:val="000080"/>
            </w:rPr>
            <w:t xml:space="preserve">Contrat d’interface </w:t>
          </w:r>
          <w:r w:rsidR="0037043C">
            <w:rPr>
              <w:b/>
              <w:color w:val="000080"/>
            </w:rPr>
            <w:t>DIR.ACHAT</w:t>
          </w:r>
          <w:r>
            <w:rPr>
              <w:b/>
              <w:color w:val="000080"/>
            </w:rPr>
            <w:t xml:space="preserve"> (FINANCE)</w:t>
          </w:r>
        </w:p>
      </w:tc>
    </w:tr>
    <w:tr w:rsidR="009E6EDB" w14:paraId="0185B7DD" w14:textId="77777777">
      <w:tblPrEx>
        <w:tblBorders>
          <w:bottom w:val="none" w:sz="0" w:space="0" w:color="auto"/>
        </w:tblBorders>
      </w:tblPrEx>
      <w:trPr>
        <w:cantSplit/>
        <w:trHeight w:val="300"/>
      </w:trPr>
      <w:tc>
        <w:tcPr>
          <w:tcW w:w="9659" w:type="dxa"/>
          <w:gridSpan w:val="2"/>
        </w:tcPr>
        <w:p w14:paraId="0185B7DC" w14:textId="6D88D7A2" w:rsidR="009E6EDB" w:rsidRDefault="009E6EDB" w:rsidP="000165A2">
          <w:pPr>
            <w:tabs>
              <w:tab w:val="right" w:pos="9498"/>
            </w:tabs>
            <w:rPr>
              <w:color w:val="000080"/>
              <w:sz w:val="26"/>
            </w:rPr>
          </w:pPr>
        </w:p>
      </w:tc>
    </w:tr>
  </w:tbl>
  <w:p w14:paraId="0185B7DE" w14:textId="77777777" w:rsidR="009E6EDB" w:rsidRDefault="009E6ED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9"/>
      <w:gridCol w:w="13325"/>
    </w:tblGrid>
    <w:tr w:rsidR="009E6EDB" w14:paraId="0185B7F4" w14:textId="77777777">
      <w:trPr>
        <w:cantSplit/>
        <w:trHeight w:val="40"/>
      </w:trPr>
      <w:tc>
        <w:tcPr>
          <w:tcW w:w="709" w:type="dxa"/>
        </w:tcPr>
        <w:p w14:paraId="0185B7F2" w14:textId="77777777" w:rsidR="009E6EDB" w:rsidRDefault="009E6EDB">
          <w:pPr>
            <w:pStyle w:val="En-tt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0" allowOverlap="1" wp14:anchorId="0185B818" wp14:editId="0185B819">
                    <wp:simplePos x="0" y="0"/>
                    <wp:positionH relativeFrom="column">
                      <wp:posOffset>9048750</wp:posOffset>
                    </wp:positionH>
                    <wp:positionV relativeFrom="paragraph">
                      <wp:posOffset>0</wp:posOffset>
                    </wp:positionV>
                    <wp:extent cx="252095" cy="1677670"/>
                    <wp:effectExtent l="0" t="0" r="0" b="0"/>
                    <wp:wrapNone/>
                    <wp:docPr id="23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2095" cy="1677670"/>
                            </a:xfrm>
                            <a:prstGeom prst="rect">
                              <a:avLst/>
                            </a:prstGeom>
                            <a:solidFill>
                              <a:srgbClr val="205A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85B844" w14:textId="77777777" w:rsidR="009E6EDB" w:rsidRDefault="009E6EDB">
                                <w:pPr>
                                  <w:ind w:firstLine="113"/>
                                  <w:rPr>
                                    <w:b/>
                                    <w:color w:val="FFFFFF"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FFFFFF"/>
                                    <w:sz w:val="32"/>
                                  </w:rPr>
                                  <w:instrText xml:space="preserve"> REF Diffusion  \* MERGEFORMAT </w:instrText>
                                </w:r>
                                <w:r>
                                  <w:rPr>
                                    <w:b/>
                                    <w:color w:val="FFFFFF"/>
                                    <w:sz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bCs/>
                                    <w:color w:val="FFFFFF"/>
                                    <w:sz w:val="32"/>
                                  </w:rPr>
                                  <w:t>Erreur ! Source du renvoi introuvable.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85B8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6" type="#_x0000_t202" style="position:absolute;left:0;text-align:left;margin-left:712.5pt;margin-top:0;width:19.85pt;height:132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" o:allowincell="f" fillcolor="#205aa7" stroked="f">
                    <v:textbox style="layout-flow:vertical;mso-layout-flow-alt:bottom-to-top" inset="0,0,0,0">
                      <w:txbxContent>
                        <w:p w14:paraId="0185B844" w14:textId="77777777" w:rsidR="009E6EDB" w:rsidRDefault="009E6EDB">
                          <w:pPr>
                            <w:ind w:firstLine="113"/>
                            <w:rPr>
                              <w:b/>
                              <w:color w:val="FFFFFF"/>
                              <w:sz w:val="32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z w:val="32"/>
                            </w:rPr>
                            <w:instrText xml:space="preserve"> REF Diffusion  \* MERGEFORMAT </w:instrText>
                          </w:r>
                          <w:r>
                            <w:rPr>
                              <w:b/>
                              <w:color w:val="FFFFFF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bCs/>
                              <w:color w:val="FFFFFF"/>
                              <w:sz w:val="32"/>
                            </w:rPr>
                            <w:t>Erreur ! Source du renvoi introuvable.</w:t>
                          </w:r>
                          <w:r>
                            <w:rPr>
                              <w:b/>
                              <w:color w:val="FFFFFF"/>
                              <w:sz w:val="3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0" allowOverlap="1" wp14:anchorId="0185B81A" wp14:editId="0185B81B">
                    <wp:simplePos x="0" y="0"/>
                    <wp:positionH relativeFrom="column">
                      <wp:posOffset>410210</wp:posOffset>
                    </wp:positionH>
                    <wp:positionV relativeFrom="paragraph">
                      <wp:posOffset>-635</wp:posOffset>
                    </wp:positionV>
                    <wp:extent cx="8495665" cy="439420"/>
                    <wp:effectExtent l="0" t="0" r="0" b="0"/>
                    <wp:wrapNone/>
                    <wp:docPr id="22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 flipV="1">
                              <a:off x="0" y="0"/>
                              <a:ext cx="8495665" cy="439420"/>
                            </a:xfrm>
                            <a:prstGeom prst="rect">
                              <a:avLst/>
                            </a:prstGeom>
                            <a:solidFill>
                              <a:srgbClr val="205A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2700" dir="5400000" algn="ctr" rotWithShape="0">
                                      <a:srgbClr val="C0C0C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 w14:anchorId="0B5D4D65">
                  <v:rect id="Rectangle 12" style="position:absolute;margin-left:32.3pt;margin-top:-.05pt;width:668.95pt;height:34.6pt;flip:x y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color="#205aa7" stroked="f" w14:anchorId="67B21A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">
                    <v:shadow color="silver" offset="0,1pt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920" behindDoc="1" locked="0" layoutInCell="0" allowOverlap="1" wp14:anchorId="0185B81C" wp14:editId="0185B81D">
                    <wp:simplePos x="0" y="0"/>
                    <wp:positionH relativeFrom="column">
                      <wp:posOffset>1905635</wp:posOffset>
                    </wp:positionH>
                    <wp:positionV relativeFrom="paragraph">
                      <wp:posOffset>0</wp:posOffset>
                    </wp:positionV>
                    <wp:extent cx="0" cy="442595"/>
                    <wp:effectExtent l="0" t="0" r="0" b="0"/>
                    <wp:wrapNone/>
                    <wp:docPr id="21" name="Line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442595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 w14:anchorId="4B493970">
                  <v:line id="Line 20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white" strokeweight="3pt" from="150.05pt,0" to="150.05pt,34.85pt" w14:anchorId="4CC02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848" behindDoc="1" locked="0" layoutInCell="0" allowOverlap="1" wp14:anchorId="0185B81E" wp14:editId="0185B81F">
                    <wp:simplePos x="0" y="0"/>
                    <wp:positionH relativeFrom="column">
                      <wp:posOffset>465455</wp:posOffset>
                    </wp:positionH>
                    <wp:positionV relativeFrom="paragraph">
                      <wp:posOffset>0</wp:posOffset>
                    </wp:positionV>
                    <wp:extent cx="0" cy="442595"/>
                    <wp:effectExtent l="0" t="0" r="0" b="0"/>
                    <wp:wrapNone/>
                    <wp:docPr id="20" name="Lin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442595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 w14:anchorId="49EC8C0A">
                  <v:line id="Line 17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white" strokeweight="3pt" from="36.65pt,0" to="36.65pt,34.85pt" w14:anchorId="57CDC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dhEwIAACo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1" locked="0" layoutInCell="0" allowOverlap="1" wp14:anchorId="0185B820" wp14:editId="0185B821">
                    <wp:simplePos x="0" y="0"/>
                    <wp:positionH relativeFrom="column">
                      <wp:posOffset>1425575</wp:posOffset>
                    </wp:positionH>
                    <wp:positionV relativeFrom="paragraph">
                      <wp:posOffset>0</wp:posOffset>
                    </wp:positionV>
                    <wp:extent cx="0" cy="442595"/>
                    <wp:effectExtent l="0" t="0" r="0" b="0"/>
                    <wp:wrapNone/>
                    <wp:docPr id="19" name="Line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442595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 w14:anchorId="5FC2444F">
                  <v:line id="Line 19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white" strokeweight="3pt" from="112.25pt,0" to="112.25pt,34.85pt" w14:anchorId="2F79DE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mnZEgIAACoEAAAOAAAAZHJzL2Uyb0RvYy54bWysU8GO2jAQvVfqP1i+QxI2U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1" locked="0" layoutInCell="0" allowOverlap="1" wp14:anchorId="0185B822" wp14:editId="0185B823">
                    <wp:simplePos x="0" y="0"/>
                    <wp:positionH relativeFrom="column">
                      <wp:posOffset>945515</wp:posOffset>
                    </wp:positionH>
                    <wp:positionV relativeFrom="paragraph">
                      <wp:posOffset>0</wp:posOffset>
                    </wp:positionV>
                    <wp:extent cx="0" cy="442595"/>
                    <wp:effectExtent l="0" t="0" r="0" b="0"/>
                    <wp:wrapNone/>
                    <wp:docPr id="18" name="Line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442595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 w14:anchorId="2E2C724D">
                  <v:line id="Line 18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white" strokeweight="3pt" from="74.45pt,0" to="74.45pt,34.85pt" w14:anchorId="26698A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SnjEg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0185B824" wp14:editId="0185B825">
                <wp:extent cx="461010" cy="445135"/>
                <wp:effectExtent l="0" t="0" r="0" b="0"/>
                <wp:docPr id="32" name="Imag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325" w:type="dxa"/>
        </w:tcPr>
        <w:p w14:paraId="0185B7F3" w14:textId="77777777" w:rsidR="009E6EDB" w:rsidRDefault="009E6EDB">
          <w:pPr>
            <w:pStyle w:val="En-tte"/>
          </w:pPr>
          <w:r>
            <w:fldChar w:fldCharType="begin"/>
          </w:r>
          <w:r>
            <w:instrText xml:space="preserve"> REF type \* FIRSTCAP  \* MERGEFORMAT </w:instrText>
          </w:r>
          <w:r>
            <w:fldChar w:fldCharType="separate"/>
          </w:r>
          <w:r>
            <w:rPr>
              <w:b/>
              <w:bCs/>
            </w:rPr>
            <w:t>Erreur ! Source du renvoi introuvable.</w:t>
          </w:r>
          <w:r>
            <w:fldChar w:fldCharType="end"/>
          </w:r>
        </w:p>
      </w:tc>
    </w:tr>
    <w:tr w:rsidR="009E6EDB" w14:paraId="0185B7F6" w14:textId="77777777">
      <w:trPr>
        <w:cantSplit/>
        <w:trHeight w:val="612"/>
      </w:trPr>
      <w:tc>
        <w:tcPr>
          <w:tcW w:w="14034" w:type="dxa"/>
          <w:gridSpan w:val="2"/>
        </w:tcPr>
        <w:p w14:paraId="0185B7F5" w14:textId="77777777" w:rsidR="009E6EDB" w:rsidRDefault="009E6EDB">
          <w:pPr>
            <w:tabs>
              <w:tab w:val="right" w:pos="14062"/>
            </w:tabs>
            <w:spacing w:before="120"/>
            <w:rPr>
              <w:color w:val="000080"/>
              <w:sz w:val="26"/>
            </w:rPr>
          </w:pPr>
          <w:r>
            <w:rPr>
              <w:b/>
              <w:color w:val="000080"/>
              <w:sz w:val="26"/>
            </w:rPr>
            <w:t>D</w:t>
          </w:r>
          <w:r>
            <w:rPr>
              <w:color w:val="000080"/>
              <w:sz w:val="26"/>
            </w:rPr>
            <w:t>irection de l’</w:t>
          </w:r>
          <w:r>
            <w:rPr>
              <w:b/>
              <w:color w:val="000080"/>
              <w:sz w:val="26"/>
            </w:rPr>
            <w:t>I</w:t>
          </w:r>
          <w:r>
            <w:rPr>
              <w:color w:val="000080"/>
              <w:sz w:val="26"/>
            </w:rPr>
            <w:t xml:space="preserve">nformatique du </w:t>
          </w:r>
          <w:r>
            <w:rPr>
              <w:b/>
              <w:color w:val="000080"/>
              <w:sz w:val="26"/>
            </w:rPr>
            <w:t>C</w:t>
          </w:r>
          <w:r>
            <w:rPr>
              <w:color w:val="000080"/>
              <w:sz w:val="26"/>
            </w:rPr>
            <w:t>ourrier</w:t>
          </w:r>
          <w:r>
            <w:rPr>
              <w:color w:val="000080"/>
              <w:sz w:val="26"/>
            </w:rPr>
            <w:tab/>
          </w:r>
          <w:r>
            <w:rPr>
              <w:b/>
              <w:color w:val="000080"/>
              <w:sz w:val="26"/>
            </w:rPr>
            <w:fldChar w:fldCharType="begin"/>
          </w:r>
          <w:r>
            <w:rPr>
              <w:b/>
              <w:color w:val="000080"/>
              <w:sz w:val="26"/>
            </w:rPr>
            <w:instrText xml:space="preserve"> REF Service  \* MERGEFORMAT </w:instrText>
          </w:r>
          <w:r>
            <w:rPr>
              <w:b/>
              <w:color w:val="000080"/>
              <w:sz w:val="26"/>
            </w:rPr>
            <w:fldChar w:fldCharType="separate"/>
          </w:r>
          <w:r>
            <w:rPr>
              <w:bCs/>
              <w:color w:val="000080"/>
              <w:sz w:val="26"/>
            </w:rPr>
            <w:t>Erreur ! Source du renvoi introuvable.</w:t>
          </w:r>
          <w:r>
            <w:rPr>
              <w:b/>
              <w:color w:val="000080"/>
              <w:sz w:val="26"/>
            </w:rPr>
            <w:fldChar w:fldCharType="end"/>
          </w:r>
        </w:p>
      </w:tc>
    </w:tr>
  </w:tbl>
  <w:p w14:paraId="0185B7F7" w14:textId="77777777" w:rsidR="009E6EDB" w:rsidRDefault="009E6EDB"/>
  <w:p w14:paraId="0185B7F8" w14:textId="77777777" w:rsidR="009E6EDB" w:rsidRDefault="009E6ED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0185B826" wp14:editId="0185B827">
              <wp:simplePos x="0" y="0"/>
              <wp:positionH relativeFrom="column">
                <wp:posOffset>9048750</wp:posOffset>
              </wp:positionH>
              <wp:positionV relativeFrom="paragraph">
                <wp:posOffset>1010920</wp:posOffset>
              </wp:positionV>
              <wp:extent cx="252095" cy="252095"/>
              <wp:effectExtent l="0" t="0" r="0" b="0"/>
              <wp:wrapNone/>
              <wp:docPr id="17" name="Text Box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252095" cy="252095"/>
                      </a:xfrm>
                      <a:prstGeom prst="rect">
                        <a:avLst/>
                      </a:prstGeom>
                      <a:solidFill>
                        <a:srgbClr val="205AA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5B845" w14:textId="77777777" w:rsidR="009E6EDB" w:rsidRDefault="009E6EDB">
                          <w:pPr>
                            <w:ind w:firstLine="57"/>
                            <w:rPr>
                              <w:b/>
                              <w:color w:val="FFFFFF"/>
                              <w:sz w:val="24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85B826" id="Text Box 15" o:spid="_x0000_s1027" type="#_x0000_t202" style="position:absolute;left:0;text-align:left;margin-left:712.5pt;margin-top:79.6pt;width:19.85pt;height:19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" o:allowincell="f" fillcolor="#205aa7" stroked="f">
              <o:lock v:ext="edit" aspectratio="t"/>
              <v:textbox style="layout-flow:vertical;mso-layout-flow-alt:bottom-to-top" inset="0,0,0,0">
                <w:txbxContent>
                  <w:p w14:paraId="0185B845" w14:textId="77777777" w:rsidR="009E6EDB" w:rsidRDefault="009E6EDB">
                    <w:pPr>
                      <w:ind w:firstLine="57"/>
                      <w:rPr>
                        <w:b/>
                        <w:color w:val="FFFFFF"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0185B828" wp14:editId="0185B829">
              <wp:simplePos x="0" y="0"/>
              <wp:positionH relativeFrom="column">
                <wp:posOffset>9048750</wp:posOffset>
              </wp:positionH>
              <wp:positionV relativeFrom="paragraph">
                <wp:posOffset>727075</wp:posOffset>
              </wp:positionV>
              <wp:extent cx="252095" cy="252095"/>
              <wp:effectExtent l="0" t="0" r="0" b="0"/>
              <wp:wrapNone/>
              <wp:docPr id="16" name="Text Box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252095" cy="252095"/>
                      </a:xfrm>
                      <a:prstGeom prst="rect">
                        <a:avLst/>
                      </a:prstGeom>
                      <a:solidFill>
                        <a:srgbClr val="205AA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5B846" w14:textId="77777777" w:rsidR="009E6EDB" w:rsidRDefault="009E6EDB">
                          <w:pPr>
                            <w:ind w:firstLine="57"/>
                            <w:rPr>
                              <w:b/>
                              <w:color w:val="FFFFFF"/>
                              <w:sz w:val="24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85B828" id="Text Box 14" o:spid="_x0000_s1028" type="#_x0000_t202" style="position:absolute;left:0;text-align:left;margin-left:712.5pt;margin-top:57.25pt;width:19.85pt;height:19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" o:allowincell="f" fillcolor="#205aa7" stroked="f">
              <o:lock v:ext="edit" aspectratio="t"/>
              <v:textbox style="layout-flow:vertical;mso-layout-flow-alt:bottom-to-top" inset="0,0,0,0">
                <w:txbxContent>
                  <w:p w14:paraId="0185B846" w14:textId="77777777" w:rsidR="009E6EDB" w:rsidRDefault="009E6EDB">
                    <w:pPr>
                      <w:ind w:firstLine="57"/>
                      <w:rPr>
                        <w:b/>
                        <w:color w:val="FFFFFF"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0185B82A" wp14:editId="0185B82B">
              <wp:simplePos x="0" y="0"/>
              <wp:positionH relativeFrom="column">
                <wp:posOffset>9048750</wp:posOffset>
              </wp:positionH>
              <wp:positionV relativeFrom="paragraph">
                <wp:posOffset>1294765</wp:posOffset>
              </wp:positionV>
              <wp:extent cx="252095" cy="252095"/>
              <wp:effectExtent l="0" t="0" r="0" b="0"/>
              <wp:wrapNone/>
              <wp:docPr id="15" name="Text Box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252095" cy="252095"/>
                      </a:xfrm>
                      <a:prstGeom prst="rect">
                        <a:avLst/>
                      </a:prstGeom>
                      <a:solidFill>
                        <a:srgbClr val="205AA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5B847" w14:textId="77777777" w:rsidR="009E6EDB" w:rsidRDefault="009E6EDB">
                          <w:pPr>
                            <w:ind w:firstLine="57"/>
                            <w:rPr>
                              <w:b/>
                              <w:color w:val="FFFFFF"/>
                              <w:sz w:val="24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85B82A" id="Text Box 16" o:spid="_x0000_s1029" type="#_x0000_t202" style="position:absolute;left:0;text-align:left;margin-left:712.5pt;margin-top:101.95pt;width:19.85pt;height:19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" o:allowincell="f" fillcolor="#205aa7" stroked="f">
              <o:lock v:ext="edit" aspectratio="t"/>
              <v:textbox style="layout-flow:vertical;mso-layout-flow-alt:bottom-to-top" inset="0,0,0,0">
                <w:txbxContent>
                  <w:p w14:paraId="0185B847" w14:textId="77777777" w:rsidR="009E6EDB" w:rsidRDefault="009E6EDB">
                    <w:pPr>
                      <w:ind w:firstLine="57"/>
                      <w:rPr>
                        <w:b/>
                        <w:color w:val="FFFFFF"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9"/>
      <w:gridCol w:w="13325"/>
    </w:tblGrid>
    <w:tr w:rsidR="009E6EDB" w14:paraId="0185B804" w14:textId="77777777">
      <w:trPr>
        <w:cantSplit/>
        <w:trHeight w:val="40"/>
      </w:trPr>
      <w:tc>
        <w:tcPr>
          <w:tcW w:w="709" w:type="dxa"/>
        </w:tcPr>
        <w:p w14:paraId="0185B802" w14:textId="77777777" w:rsidR="009E6EDB" w:rsidRDefault="009E6EDB">
          <w:pPr>
            <w:pStyle w:val="En-tt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0" allowOverlap="1" wp14:anchorId="0185B82E" wp14:editId="0185B82F">
                    <wp:simplePos x="0" y="0"/>
                    <wp:positionH relativeFrom="column">
                      <wp:posOffset>9048750</wp:posOffset>
                    </wp:positionH>
                    <wp:positionV relativeFrom="paragraph">
                      <wp:posOffset>0</wp:posOffset>
                    </wp:positionV>
                    <wp:extent cx="252095" cy="1677670"/>
                    <wp:effectExtent l="0" t="0" r="0" b="0"/>
                    <wp:wrapNone/>
                    <wp:docPr id="1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2095" cy="1677670"/>
                            </a:xfrm>
                            <a:prstGeom prst="rect">
                              <a:avLst/>
                            </a:prstGeom>
                            <a:solidFill>
                              <a:srgbClr val="205A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85B848" w14:textId="77777777" w:rsidR="009E6EDB" w:rsidRDefault="009E6EDB">
                                <w:pPr>
                                  <w:ind w:firstLine="113"/>
                                  <w:rPr>
                                    <w:b/>
                                    <w:color w:val="FFFFFF"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color w:val="FFFFFF"/>
                                    <w:sz w:val="32"/>
                                  </w:rPr>
                                  <w:instrText xml:space="preserve"> REF Diffusion  \* MERGEFORMAT </w:instrText>
                                </w:r>
                                <w:r>
                                  <w:rPr>
                                    <w:b/>
                                    <w:color w:val="FFFFFF"/>
                                    <w:sz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bCs/>
                                    <w:color w:val="FFFFFF"/>
                                    <w:sz w:val="32"/>
                                  </w:rPr>
                                  <w:t>Erreur ! Source du renvoi introuvable.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85B8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30" type="#_x0000_t202" style="position:absolute;left:0;text-align:left;margin-left:712.5pt;margin-top:0;width:19.85pt;height:132.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" o:allowincell="f" fillcolor="#205aa7" stroked="f">
                    <v:textbox style="layout-flow:vertical;mso-layout-flow-alt:bottom-to-top" inset="0,0,0,0">
                      <w:txbxContent>
                        <w:p w14:paraId="0185B848" w14:textId="77777777" w:rsidR="009E6EDB" w:rsidRDefault="009E6EDB">
                          <w:pPr>
                            <w:ind w:firstLine="113"/>
                            <w:rPr>
                              <w:b/>
                              <w:color w:val="FFFFFF"/>
                              <w:sz w:val="32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z w:val="32"/>
                            </w:rPr>
                            <w:instrText xml:space="preserve"> REF Diffusion  \* MERGEFORMAT </w:instrText>
                          </w:r>
                          <w:r>
                            <w:rPr>
                              <w:b/>
                              <w:color w:val="FFFFFF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bCs/>
                              <w:color w:val="FFFFFF"/>
                              <w:sz w:val="32"/>
                            </w:rPr>
                            <w:t>Erreur ! Source du renvoi introuvable.</w:t>
                          </w:r>
                          <w:r>
                            <w:rPr>
                              <w:b/>
                              <w:color w:val="FFFFFF"/>
                              <w:sz w:val="3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7488" behindDoc="1" locked="0" layoutInCell="0" allowOverlap="1" wp14:anchorId="0185B830" wp14:editId="0185B831">
                    <wp:simplePos x="0" y="0"/>
                    <wp:positionH relativeFrom="column">
                      <wp:posOffset>410210</wp:posOffset>
                    </wp:positionH>
                    <wp:positionV relativeFrom="paragraph">
                      <wp:posOffset>-635</wp:posOffset>
                    </wp:positionV>
                    <wp:extent cx="8495665" cy="439420"/>
                    <wp:effectExtent l="0" t="0" r="0" b="0"/>
                    <wp:wrapNone/>
                    <wp:docPr id="1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 flipV="1">
                              <a:off x="0" y="0"/>
                              <a:ext cx="8495665" cy="439420"/>
                            </a:xfrm>
                            <a:prstGeom prst="rect">
                              <a:avLst/>
                            </a:prstGeom>
                            <a:solidFill>
                              <a:srgbClr val="205AA7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2700" dir="5400000" algn="ctr" rotWithShape="0">
                                      <a:srgbClr val="C0C0C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 w14:anchorId="228D173A">
                  <v:rect id="Rectangle 2" style="position:absolute;margin-left:32.3pt;margin-top:-.05pt;width:668.95pt;height:34.6pt;flip:x y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color="#205aa7" stroked="f" w14:anchorId="06C55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">
                    <v:shadow color="silver" offset="0,1pt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1" locked="0" layoutInCell="0" allowOverlap="1" wp14:anchorId="0185B832" wp14:editId="0185B833">
                    <wp:simplePos x="0" y="0"/>
                    <wp:positionH relativeFrom="column">
                      <wp:posOffset>1905635</wp:posOffset>
                    </wp:positionH>
                    <wp:positionV relativeFrom="paragraph">
                      <wp:posOffset>0</wp:posOffset>
                    </wp:positionV>
                    <wp:extent cx="0" cy="442595"/>
                    <wp:effectExtent l="0" t="0" r="0" b="0"/>
                    <wp:wrapNone/>
                    <wp:docPr id="11" name="Lin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442595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 w14:anchorId="2956F749">
                  <v:line id="Line 10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white" strokeweight="3pt" from="150.05pt,0" to="150.05pt,34.85pt" w14:anchorId="6B0B9F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0QsEwIAACoEAAAOAAAAZHJzL2Uyb0RvYy54bWysU8GO2jAQvVfqP1i+QxI2U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608" behindDoc="1" locked="0" layoutInCell="0" allowOverlap="1" wp14:anchorId="0185B834" wp14:editId="0185B835">
                    <wp:simplePos x="0" y="0"/>
                    <wp:positionH relativeFrom="column">
                      <wp:posOffset>465455</wp:posOffset>
                    </wp:positionH>
                    <wp:positionV relativeFrom="paragraph">
                      <wp:posOffset>0</wp:posOffset>
                    </wp:positionV>
                    <wp:extent cx="0" cy="442595"/>
                    <wp:effectExtent l="0" t="0" r="0" b="0"/>
                    <wp:wrapNone/>
                    <wp:docPr id="10" name="Lin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442595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 w14:anchorId="1F5321D6">
                  <v:line id="Line 7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white" strokeweight="3pt" from="36.65pt,0" to="36.65pt,34.85pt" w14:anchorId="064F4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1" locked="0" layoutInCell="0" allowOverlap="1" wp14:anchorId="0185B836" wp14:editId="0185B837">
                    <wp:simplePos x="0" y="0"/>
                    <wp:positionH relativeFrom="column">
                      <wp:posOffset>1425575</wp:posOffset>
                    </wp:positionH>
                    <wp:positionV relativeFrom="paragraph">
                      <wp:posOffset>0</wp:posOffset>
                    </wp:positionV>
                    <wp:extent cx="0" cy="442595"/>
                    <wp:effectExtent l="0" t="0" r="0" b="0"/>
                    <wp:wrapNone/>
                    <wp:docPr id="9" name="Lin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442595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 w14:anchorId="48CA5DA7">
                  <v:line id="Line 9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white" strokeweight="3pt" from="112.25pt,0" to="112.25pt,34.85pt" w14:anchorId="7BE0D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JLEQIAACg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1" locked="0" layoutInCell="0" allowOverlap="1" wp14:anchorId="0185B838" wp14:editId="0185B839">
                    <wp:simplePos x="0" y="0"/>
                    <wp:positionH relativeFrom="column">
                      <wp:posOffset>945515</wp:posOffset>
                    </wp:positionH>
                    <wp:positionV relativeFrom="paragraph">
                      <wp:posOffset>0</wp:posOffset>
                    </wp:positionV>
                    <wp:extent cx="0" cy="442595"/>
                    <wp:effectExtent l="0" t="0" r="0" b="0"/>
                    <wp:wrapNone/>
                    <wp:docPr id="8" name="Lin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442595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14="http://schemas.microsoft.com/office/drawing/2010/main" xmlns:a="http://schemas.openxmlformats.org/drawingml/2006/main">
                <w:pict w14:anchorId="7A2D605E">
                  <v:line id="Line 8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white" strokeweight="3pt" from="74.45pt,0" to="74.45pt,34.85pt" w14:anchorId="7BC88F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WmEQIAACgEAAAOAAAAZHJzL2Uyb0RvYy54bWysU8GO2jAQvVfqP1i+QxI2U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0185B83A" wp14:editId="0185B83B">
                <wp:extent cx="461010" cy="445135"/>
                <wp:effectExtent l="0" t="0" r="0" b="0"/>
                <wp:docPr id="37" name="Imag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325" w:type="dxa"/>
        </w:tcPr>
        <w:p w14:paraId="0185B803" w14:textId="77777777" w:rsidR="009E6EDB" w:rsidRDefault="009E6EDB">
          <w:pPr>
            <w:pStyle w:val="En-tte"/>
          </w:pPr>
          <w:r>
            <w:fldChar w:fldCharType="begin"/>
          </w:r>
          <w:r>
            <w:instrText xml:space="preserve"> REF type \* FIRSTCAP  \* MERGEFORMAT </w:instrText>
          </w:r>
          <w:r>
            <w:fldChar w:fldCharType="separate"/>
          </w:r>
          <w:r>
            <w:rPr>
              <w:b/>
              <w:bCs/>
            </w:rPr>
            <w:t>Erreur ! Source du renvoi introuvable.</w:t>
          </w:r>
          <w:r>
            <w:fldChar w:fldCharType="end"/>
          </w:r>
        </w:p>
      </w:tc>
    </w:tr>
    <w:tr w:rsidR="009E6EDB" w14:paraId="0185B806" w14:textId="77777777">
      <w:trPr>
        <w:cantSplit/>
        <w:trHeight w:val="612"/>
      </w:trPr>
      <w:tc>
        <w:tcPr>
          <w:tcW w:w="14034" w:type="dxa"/>
          <w:gridSpan w:val="2"/>
        </w:tcPr>
        <w:p w14:paraId="0185B805" w14:textId="77777777" w:rsidR="009E6EDB" w:rsidRDefault="009E6EDB">
          <w:pPr>
            <w:tabs>
              <w:tab w:val="right" w:pos="14062"/>
            </w:tabs>
            <w:spacing w:before="120"/>
            <w:rPr>
              <w:color w:val="000080"/>
              <w:sz w:val="26"/>
            </w:rPr>
          </w:pPr>
          <w:r>
            <w:rPr>
              <w:b/>
              <w:color w:val="000080"/>
              <w:sz w:val="26"/>
            </w:rPr>
            <w:t>D</w:t>
          </w:r>
          <w:r>
            <w:rPr>
              <w:color w:val="000080"/>
              <w:sz w:val="26"/>
            </w:rPr>
            <w:t>irection de l’</w:t>
          </w:r>
          <w:r>
            <w:rPr>
              <w:b/>
              <w:color w:val="000080"/>
              <w:sz w:val="26"/>
            </w:rPr>
            <w:t>I</w:t>
          </w:r>
          <w:r>
            <w:rPr>
              <w:color w:val="000080"/>
              <w:sz w:val="26"/>
            </w:rPr>
            <w:t xml:space="preserve">nformatique du </w:t>
          </w:r>
          <w:r>
            <w:rPr>
              <w:b/>
              <w:color w:val="000080"/>
              <w:sz w:val="26"/>
            </w:rPr>
            <w:t>C</w:t>
          </w:r>
          <w:r>
            <w:rPr>
              <w:color w:val="000080"/>
              <w:sz w:val="26"/>
            </w:rPr>
            <w:t>ourrier</w:t>
          </w:r>
          <w:r>
            <w:rPr>
              <w:color w:val="000080"/>
              <w:sz w:val="26"/>
            </w:rPr>
            <w:tab/>
          </w:r>
          <w:r>
            <w:rPr>
              <w:b/>
              <w:color w:val="000080"/>
              <w:sz w:val="26"/>
            </w:rPr>
            <w:fldChar w:fldCharType="begin"/>
          </w:r>
          <w:r>
            <w:rPr>
              <w:b/>
              <w:color w:val="000080"/>
              <w:sz w:val="26"/>
            </w:rPr>
            <w:instrText xml:space="preserve"> REF Service  \* MERGEFORMAT </w:instrText>
          </w:r>
          <w:r>
            <w:rPr>
              <w:b/>
              <w:color w:val="000080"/>
              <w:sz w:val="26"/>
            </w:rPr>
            <w:fldChar w:fldCharType="separate"/>
          </w:r>
          <w:r>
            <w:rPr>
              <w:bCs/>
              <w:color w:val="000080"/>
              <w:sz w:val="26"/>
            </w:rPr>
            <w:t>Erreur ! Source du renvoi introuvable.</w:t>
          </w:r>
          <w:r>
            <w:rPr>
              <w:b/>
              <w:color w:val="000080"/>
              <w:sz w:val="26"/>
            </w:rPr>
            <w:fldChar w:fldCharType="end"/>
          </w:r>
        </w:p>
      </w:tc>
    </w:tr>
  </w:tbl>
  <w:p w14:paraId="0185B807" w14:textId="77777777" w:rsidR="009E6EDB" w:rsidRDefault="009E6EDB"/>
  <w:p w14:paraId="0185B808" w14:textId="77777777" w:rsidR="009E6EDB" w:rsidRDefault="009E6ED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0" allowOverlap="1" wp14:anchorId="0185B83C" wp14:editId="0185B83D">
              <wp:simplePos x="0" y="0"/>
              <wp:positionH relativeFrom="column">
                <wp:posOffset>9048750</wp:posOffset>
              </wp:positionH>
              <wp:positionV relativeFrom="paragraph">
                <wp:posOffset>1010920</wp:posOffset>
              </wp:positionV>
              <wp:extent cx="252095" cy="252095"/>
              <wp:effectExtent l="0" t="0" r="0" b="0"/>
              <wp:wrapNone/>
              <wp:docPr id="7" name="Text Box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252095" cy="252095"/>
                      </a:xfrm>
                      <a:prstGeom prst="rect">
                        <a:avLst/>
                      </a:prstGeom>
                      <a:solidFill>
                        <a:srgbClr val="205AA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5B849" w14:textId="77777777" w:rsidR="009E6EDB" w:rsidRDefault="009E6EDB">
                          <w:pPr>
                            <w:ind w:firstLine="57"/>
                            <w:rPr>
                              <w:b/>
                              <w:color w:val="FFFFFF"/>
                              <w:sz w:val="24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85B83C" id="Text Box 5" o:spid="_x0000_s1031" type="#_x0000_t202" style="position:absolute;left:0;text-align:left;margin-left:712.5pt;margin-top:79.6pt;width:19.85pt;height:19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" o:allowincell="f" fillcolor="#205aa7" stroked="f">
              <o:lock v:ext="edit" aspectratio="t"/>
              <v:textbox style="layout-flow:vertical;mso-layout-flow-alt:bottom-to-top" inset="0,0,0,0">
                <w:txbxContent>
                  <w:p w14:paraId="0185B849" w14:textId="77777777" w:rsidR="009E6EDB" w:rsidRDefault="009E6EDB">
                    <w:pPr>
                      <w:ind w:firstLine="57"/>
                      <w:rPr>
                        <w:b/>
                        <w:color w:val="FFFFFF"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0" allowOverlap="1" wp14:anchorId="0185B83E" wp14:editId="0185B83F">
              <wp:simplePos x="0" y="0"/>
              <wp:positionH relativeFrom="column">
                <wp:posOffset>9048750</wp:posOffset>
              </wp:positionH>
              <wp:positionV relativeFrom="paragraph">
                <wp:posOffset>727075</wp:posOffset>
              </wp:positionV>
              <wp:extent cx="252095" cy="252095"/>
              <wp:effectExtent l="0" t="0" r="0" b="0"/>
              <wp:wrapNone/>
              <wp:docPr id="6" name="Text Box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252095" cy="252095"/>
                      </a:xfrm>
                      <a:prstGeom prst="rect">
                        <a:avLst/>
                      </a:prstGeom>
                      <a:solidFill>
                        <a:srgbClr val="205AA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5B84A" w14:textId="77777777" w:rsidR="009E6EDB" w:rsidRDefault="009E6EDB">
                          <w:pPr>
                            <w:ind w:firstLine="57"/>
                            <w:rPr>
                              <w:b/>
                              <w:color w:val="FFFFFF"/>
                              <w:sz w:val="24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85B83E" id="Text Box 4" o:spid="_x0000_s1032" type="#_x0000_t202" style="position:absolute;left:0;text-align:left;margin-left:712.5pt;margin-top:57.25pt;width:19.85pt;height:19.8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" o:allowincell="f" fillcolor="#205aa7" stroked="f">
              <o:lock v:ext="edit" aspectratio="t"/>
              <v:textbox style="layout-flow:vertical;mso-layout-flow-alt:bottom-to-top" inset="0,0,0,0">
                <w:txbxContent>
                  <w:p w14:paraId="0185B84A" w14:textId="77777777" w:rsidR="009E6EDB" w:rsidRDefault="009E6EDB">
                    <w:pPr>
                      <w:ind w:firstLine="57"/>
                      <w:rPr>
                        <w:b/>
                        <w:color w:val="FFFFFF"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0" allowOverlap="1" wp14:anchorId="0185B840" wp14:editId="0185B841">
              <wp:simplePos x="0" y="0"/>
              <wp:positionH relativeFrom="column">
                <wp:posOffset>9048750</wp:posOffset>
              </wp:positionH>
              <wp:positionV relativeFrom="paragraph">
                <wp:posOffset>1294765</wp:posOffset>
              </wp:positionV>
              <wp:extent cx="252095" cy="252095"/>
              <wp:effectExtent l="0" t="0" r="0" b="0"/>
              <wp:wrapNone/>
              <wp:docPr id="5" name="Text Box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252095" cy="252095"/>
                      </a:xfrm>
                      <a:prstGeom prst="rect">
                        <a:avLst/>
                      </a:prstGeom>
                      <a:solidFill>
                        <a:srgbClr val="205AA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5B84B" w14:textId="77777777" w:rsidR="009E6EDB" w:rsidRDefault="009E6EDB">
                          <w:pPr>
                            <w:ind w:firstLine="57"/>
                            <w:rPr>
                              <w:b/>
                              <w:color w:val="FFFFFF"/>
                              <w:sz w:val="24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85B840" id="Text Box 6" o:spid="_x0000_s1033" type="#_x0000_t202" style="position:absolute;left:0;text-align:left;margin-left:712.5pt;margin-top:101.95pt;width:19.85pt;height:19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" o:allowincell="f" fillcolor="#205aa7" stroked="f">
              <o:lock v:ext="edit" aspectratio="t"/>
              <v:textbox style="layout-flow:vertical;mso-layout-flow-alt:bottom-to-top" inset="0,0,0,0">
                <w:txbxContent>
                  <w:p w14:paraId="0185B84B" w14:textId="77777777" w:rsidR="009E6EDB" w:rsidRDefault="009E6EDB">
                    <w:pPr>
                      <w:ind w:firstLine="57"/>
                      <w:rPr>
                        <w:b/>
                        <w:color w:val="FFFFFF"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A926B1A"/>
    <w:lvl w:ilvl="0">
      <w:start w:val="1"/>
      <w:numFmt w:val="bullet"/>
      <w:pStyle w:val="Listepuces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2450697"/>
    <w:multiLevelType w:val="hybridMultilevel"/>
    <w:tmpl w:val="BB924D8A"/>
    <w:lvl w:ilvl="0" w:tplc="F878C646">
      <w:start w:val="1"/>
      <w:numFmt w:val="bullet"/>
      <w:pStyle w:val="PUCEN2FLECHE"/>
      <w:lvlText w:val="-"/>
      <w:lvlJc w:val="left"/>
      <w:pPr>
        <w:tabs>
          <w:tab w:val="num" w:pos="2061"/>
        </w:tabs>
        <w:ind w:left="2058" w:hanging="357"/>
      </w:pPr>
      <w:rPr>
        <w:rFonts w:ascii="Times New Roman" w:hAnsi="Times New Roman" w:cs="Times New Roman" w:hint="default"/>
      </w:rPr>
    </w:lvl>
    <w:lvl w:ilvl="1" w:tplc="3AA67FE0">
      <w:numFmt w:val="bullet"/>
      <w:lvlText w:val=""/>
      <w:lvlJc w:val="left"/>
      <w:pPr>
        <w:tabs>
          <w:tab w:val="num" w:pos="2574"/>
        </w:tabs>
        <w:ind w:left="2574" w:hanging="360"/>
      </w:pPr>
      <w:rPr>
        <w:rFonts w:ascii="Wingdings" w:eastAsia="Times New Roman" w:hAnsi="Wingdings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2673F90"/>
    <w:multiLevelType w:val="hybridMultilevel"/>
    <w:tmpl w:val="65C0D0E2"/>
    <w:lvl w:ilvl="0" w:tplc="14D6DB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1AC4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5013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62FA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7222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D229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2C4A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6893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52BD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0E3BF1"/>
    <w:multiLevelType w:val="singleLevel"/>
    <w:tmpl w:val="5AF604DA"/>
    <w:lvl w:ilvl="0">
      <w:start w:val="1"/>
      <w:numFmt w:val="bullet"/>
      <w:pStyle w:val="Listepuce"/>
      <w:lvlText w:val=""/>
      <w:lvlJc w:val="left"/>
      <w:pPr>
        <w:tabs>
          <w:tab w:val="num" w:pos="1531"/>
        </w:tabs>
        <w:ind w:left="1531" w:hanging="397"/>
      </w:pPr>
      <w:rPr>
        <w:rFonts w:ascii="Symbol" w:hAnsi="Symbol" w:hint="default"/>
      </w:rPr>
    </w:lvl>
  </w:abstractNum>
  <w:abstractNum w:abstractNumId="4" w15:restartNumberingAfterBreak="0">
    <w:nsid w:val="2377567B"/>
    <w:multiLevelType w:val="multilevel"/>
    <w:tmpl w:val="E1E6BC2A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pStyle w:val="Section"/>
      <w:suff w:val="space"/>
      <w:lvlText w:val="Section 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5" w15:restartNumberingAfterBreak="0">
    <w:nsid w:val="277F7697"/>
    <w:multiLevelType w:val="hybridMultilevel"/>
    <w:tmpl w:val="815AFB1C"/>
    <w:lvl w:ilvl="0" w:tplc="22F67C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42516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0AD6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98FAE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6691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4ECA9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50CD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5871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CC09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2AA5BBD"/>
    <w:multiLevelType w:val="singleLevel"/>
    <w:tmpl w:val="E98416C6"/>
    <w:lvl w:ilvl="0">
      <w:start w:val="1"/>
      <w:numFmt w:val="none"/>
      <w:pStyle w:val="ModuleBasPage"/>
      <w:lvlText w:val="Suite page suivante"/>
      <w:lvlJc w:val="right"/>
      <w:pPr>
        <w:tabs>
          <w:tab w:val="num" w:pos="2628"/>
        </w:tabs>
        <w:ind w:left="504" w:firstLine="1764"/>
      </w:pPr>
      <w:rPr>
        <w:rFonts w:ascii="Times New Roman" w:hAnsi="Times New Roman" w:hint="default"/>
        <w:b w:val="0"/>
        <w:i/>
        <w:sz w:val="16"/>
      </w:rPr>
    </w:lvl>
  </w:abstractNum>
  <w:abstractNum w:abstractNumId="7" w15:restartNumberingAfterBreak="0">
    <w:nsid w:val="3A325518"/>
    <w:multiLevelType w:val="multilevel"/>
    <w:tmpl w:val="8EB8C09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Titre2CDC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8" w15:restartNumberingAfterBreak="0">
    <w:nsid w:val="3C7A476D"/>
    <w:multiLevelType w:val="hybridMultilevel"/>
    <w:tmpl w:val="B5F61970"/>
    <w:lvl w:ilvl="0" w:tplc="2EDC33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CC3B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C25708">
      <w:start w:val="302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86A16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2C0B96">
      <w:start w:val="302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462D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02D0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6F3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80BC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A7503"/>
    <w:multiLevelType w:val="hybridMultilevel"/>
    <w:tmpl w:val="5C883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96057"/>
    <w:multiLevelType w:val="multilevel"/>
    <w:tmpl w:val="8DC89B48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11" w15:restartNumberingAfterBreak="0">
    <w:nsid w:val="4C02393A"/>
    <w:multiLevelType w:val="multilevel"/>
    <w:tmpl w:val="1310C8B2"/>
    <w:lvl w:ilvl="0">
      <w:start w:val="1"/>
      <w:numFmt w:val="none"/>
      <w:pStyle w:val="Note"/>
      <w:lvlText w:val="Note :"/>
      <w:lvlJc w:val="left"/>
      <w:pPr>
        <w:tabs>
          <w:tab w:val="num" w:pos="108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62411A7B"/>
    <w:multiLevelType w:val="multilevel"/>
    <w:tmpl w:val="D27099DE"/>
    <w:lvl w:ilvl="0">
      <w:start w:val="1"/>
      <w:numFmt w:val="decimal"/>
      <w:pStyle w:val="Lgende"/>
      <w:suff w:val="space"/>
      <w:lvlText w:val="Image %1 :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680F5C83"/>
    <w:multiLevelType w:val="hybridMultilevel"/>
    <w:tmpl w:val="52F61560"/>
    <w:lvl w:ilvl="0" w:tplc="1C44A29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5624B"/>
    <w:multiLevelType w:val="hybridMultilevel"/>
    <w:tmpl w:val="3D5A2D44"/>
    <w:lvl w:ilvl="0" w:tplc="0C52E2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F01B7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82CA26">
      <w:start w:val="302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32A7F88">
      <w:start w:val="302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B90C198">
      <w:start w:val="302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6C0F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A22D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D63B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D8FC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1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0"/>
  </w:num>
  <w:num w:numId="8">
    <w:abstractNumId w:val="1"/>
  </w:num>
  <w:num w:numId="9">
    <w:abstractNumId w:val="10"/>
  </w:num>
  <w:num w:numId="10">
    <w:abstractNumId w:val="9"/>
  </w:num>
  <w:num w:numId="11">
    <w:abstractNumId w:val="13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  <w:num w:numId="16">
    <w:abstractNumId w:val="14"/>
  </w:num>
  <w:num w:numId="17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fr-CH" w:vendorID="64" w:dllVersion="131078" w:nlCheck="1" w:checkStyle="1"/>
  <w:activeWritingStyle w:appName="MSWord" w:lang="en-US" w:vendorID="64" w:dllVersion="131078" w:nlCheck="1" w:checkStyle="1"/>
  <w:activeWritingStyle w:appName="MSWord" w:lang="en-US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F8"/>
    <w:rsid w:val="000003B5"/>
    <w:rsid w:val="00000679"/>
    <w:rsid w:val="00001700"/>
    <w:rsid w:val="00002331"/>
    <w:rsid w:val="00004819"/>
    <w:rsid w:val="00005E54"/>
    <w:rsid w:val="00005F5C"/>
    <w:rsid w:val="0000771F"/>
    <w:rsid w:val="00013315"/>
    <w:rsid w:val="00013CFE"/>
    <w:rsid w:val="00014079"/>
    <w:rsid w:val="00015954"/>
    <w:rsid w:val="000165A2"/>
    <w:rsid w:val="00017343"/>
    <w:rsid w:val="00017AB6"/>
    <w:rsid w:val="00021073"/>
    <w:rsid w:val="00021FEA"/>
    <w:rsid w:val="0002290D"/>
    <w:rsid w:val="000254CE"/>
    <w:rsid w:val="00025E61"/>
    <w:rsid w:val="00026697"/>
    <w:rsid w:val="00026ADF"/>
    <w:rsid w:val="0002731A"/>
    <w:rsid w:val="0002762A"/>
    <w:rsid w:val="00027ABA"/>
    <w:rsid w:val="000346B7"/>
    <w:rsid w:val="000373D8"/>
    <w:rsid w:val="00037F21"/>
    <w:rsid w:val="00042191"/>
    <w:rsid w:val="00043BBA"/>
    <w:rsid w:val="00044D7B"/>
    <w:rsid w:val="000477D2"/>
    <w:rsid w:val="00047E7E"/>
    <w:rsid w:val="0005513A"/>
    <w:rsid w:val="00056095"/>
    <w:rsid w:val="00060BBA"/>
    <w:rsid w:val="000614A6"/>
    <w:rsid w:val="00062556"/>
    <w:rsid w:val="0006345C"/>
    <w:rsid w:val="00066D44"/>
    <w:rsid w:val="0006710D"/>
    <w:rsid w:val="00072C4F"/>
    <w:rsid w:val="00077AE3"/>
    <w:rsid w:val="00080FBE"/>
    <w:rsid w:val="00081108"/>
    <w:rsid w:val="00085988"/>
    <w:rsid w:val="00085E15"/>
    <w:rsid w:val="000869DD"/>
    <w:rsid w:val="0009019C"/>
    <w:rsid w:val="00092937"/>
    <w:rsid w:val="000A083A"/>
    <w:rsid w:val="000A49FD"/>
    <w:rsid w:val="000A52EC"/>
    <w:rsid w:val="000A5763"/>
    <w:rsid w:val="000A787B"/>
    <w:rsid w:val="000B1A2B"/>
    <w:rsid w:val="000B2E01"/>
    <w:rsid w:val="000B4515"/>
    <w:rsid w:val="000B4C57"/>
    <w:rsid w:val="000B6052"/>
    <w:rsid w:val="000B62AB"/>
    <w:rsid w:val="000B6A5B"/>
    <w:rsid w:val="000C1B5C"/>
    <w:rsid w:val="000C1DBF"/>
    <w:rsid w:val="000C27C0"/>
    <w:rsid w:val="000C341E"/>
    <w:rsid w:val="000C69A6"/>
    <w:rsid w:val="000C6B72"/>
    <w:rsid w:val="000C7180"/>
    <w:rsid w:val="000C78CC"/>
    <w:rsid w:val="000D1FD8"/>
    <w:rsid w:val="000D3469"/>
    <w:rsid w:val="000D4C2E"/>
    <w:rsid w:val="000D5E69"/>
    <w:rsid w:val="000D682A"/>
    <w:rsid w:val="000E0467"/>
    <w:rsid w:val="000E1FDC"/>
    <w:rsid w:val="000E290C"/>
    <w:rsid w:val="000E2C4A"/>
    <w:rsid w:val="000E2FF2"/>
    <w:rsid w:val="000E36B9"/>
    <w:rsid w:val="000F0637"/>
    <w:rsid w:val="000F3966"/>
    <w:rsid w:val="000F41B0"/>
    <w:rsid w:val="000F495F"/>
    <w:rsid w:val="000F4FF7"/>
    <w:rsid w:val="00101AC5"/>
    <w:rsid w:val="00102FA8"/>
    <w:rsid w:val="001036FD"/>
    <w:rsid w:val="00104083"/>
    <w:rsid w:val="001043B5"/>
    <w:rsid w:val="001057A2"/>
    <w:rsid w:val="00106DB0"/>
    <w:rsid w:val="00110555"/>
    <w:rsid w:val="00110989"/>
    <w:rsid w:val="00111E2B"/>
    <w:rsid w:val="00112C40"/>
    <w:rsid w:val="00113BDB"/>
    <w:rsid w:val="001152C1"/>
    <w:rsid w:val="001162C4"/>
    <w:rsid w:val="001166BF"/>
    <w:rsid w:val="00120EA0"/>
    <w:rsid w:val="00124CED"/>
    <w:rsid w:val="00124D7F"/>
    <w:rsid w:val="001255F2"/>
    <w:rsid w:val="00127C91"/>
    <w:rsid w:val="001315CC"/>
    <w:rsid w:val="00133B7B"/>
    <w:rsid w:val="001340D0"/>
    <w:rsid w:val="0013671B"/>
    <w:rsid w:val="00136E03"/>
    <w:rsid w:val="001375AA"/>
    <w:rsid w:val="00141B91"/>
    <w:rsid w:val="00144756"/>
    <w:rsid w:val="00144BE0"/>
    <w:rsid w:val="00151BA1"/>
    <w:rsid w:val="00155C9B"/>
    <w:rsid w:val="00157A50"/>
    <w:rsid w:val="0016168B"/>
    <w:rsid w:val="00161D92"/>
    <w:rsid w:val="0016213D"/>
    <w:rsid w:val="00162724"/>
    <w:rsid w:val="00164624"/>
    <w:rsid w:val="00165EFF"/>
    <w:rsid w:val="00166804"/>
    <w:rsid w:val="001679A3"/>
    <w:rsid w:val="00170274"/>
    <w:rsid w:val="00175131"/>
    <w:rsid w:val="0017567A"/>
    <w:rsid w:val="00176062"/>
    <w:rsid w:val="0017666F"/>
    <w:rsid w:val="001776B3"/>
    <w:rsid w:val="00181EEE"/>
    <w:rsid w:val="001826D3"/>
    <w:rsid w:val="00183964"/>
    <w:rsid w:val="001874DA"/>
    <w:rsid w:val="001922FB"/>
    <w:rsid w:val="001963EF"/>
    <w:rsid w:val="001978B4"/>
    <w:rsid w:val="001A775D"/>
    <w:rsid w:val="001A7A76"/>
    <w:rsid w:val="001B1E3D"/>
    <w:rsid w:val="001B3D52"/>
    <w:rsid w:val="001B6155"/>
    <w:rsid w:val="001B7EA2"/>
    <w:rsid w:val="001C0228"/>
    <w:rsid w:val="001C2578"/>
    <w:rsid w:val="001C2EF0"/>
    <w:rsid w:val="001C54FE"/>
    <w:rsid w:val="001C59F4"/>
    <w:rsid w:val="001D03E4"/>
    <w:rsid w:val="001D1392"/>
    <w:rsid w:val="001D3A33"/>
    <w:rsid w:val="001D4499"/>
    <w:rsid w:val="001D786B"/>
    <w:rsid w:val="001E3722"/>
    <w:rsid w:val="001E4D79"/>
    <w:rsid w:val="001E74CC"/>
    <w:rsid w:val="001F0FF2"/>
    <w:rsid w:val="001F64E6"/>
    <w:rsid w:val="002015EE"/>
    <w:rsid w:val="00202DF8"/>
    <w:rsid w:val="00204931"/>
    <w:rsid w:val="00205578"/>
    <w:rsid w:val="002055A9"/>
    <w:rsid w:val="00215DC2"/>
    <w:rsid w:val="002174D8"/>
    <w:rsid w:val="00223534"/>
    <w:rsid w:val="00226FFC"/>
    <w:rsid w:val="00230C06"/>
    <w:rsid w:val="002320EA"/>
    <w:rsid w:val="00235C03"/>
    <w:rsid w:val="00236719"/>
    <w:rsid w:val="0024082D"/>
    <w:rsid w:val="0024252D"/>
    <w:rsid w:val="0024305E"/>
    <w:rsid w:val="00244544"/>
    <w:rsid w:val="00245537"/>
    <w:rsid w:val="00245916"/>
    <w:rsid w:val="00245F4D"/>
    <w:rsid w:val="002466C2"/>
    <w:rsid w:val="00247A91"/>
    <w:rsid w:val="0025355D"/>
    <w:rsid w:val="00253C04"/>
    <w:rsid w:val="00253F2D"/>
    <w:rsid w:val="0025490C"/>
    <w:rsid w:val="00254AEF"/>
    <w:rsid w:val="00255A23"/>
    <w:rsid w:val="00266B23"/>
    <w:rsid w:val="00266C75"/>
    <w:rsid w:val="00271845"/>
    <w:rsid w:val="00272990"/>
    <w:rsid w:val="00277286"/>
    <w:rsid w:val="00280816"/>
    <w:rsid w:val="002816EC"/>
    <w:rsid w:val="00281E5C"/>
    <w:rsid w:val="00285A7F"/>
    <w:rsid w:val="00285B00"/>
    <w:rsid w:val="00285F42"/>
    <w:rsid w:val="002863D9"/>
    <w:rsid w:val="00286A5C"/>
    <w:rsid w:val="00286B83"/>
    <w:rsid w:val="002878F7"/>
    <w:rsid w:val="00287BF6"/>
    <w:rsid w:val="002913D2"/>
    <w:rsid w:val="0029200C"/>
    <w:rsid w:val="00292B77"/>
    <w:rsid w:val="0029382F"/>
    <w:rsid w:val="002A19C2"/>
    <w:rsid w:val="002A30E9"/>
    <w:rsid w:val="002A35E6"/>
    <w:rsid w:val="002A5B04"/>
    <w:rsid w:val="002B147F"/>
    <w:rsid w:val="002B17C5"/>
    <w:rsid w:val="002B3559"/>
    <w:rsid w:val="002C0177"/>
    <w:rsid w:val="002C0838"/>
    <w:rsid w:val="002C3F87"/>
    <w:rsid w:val="002C5D73"/>
    <w:rsid w:val="002C6B22"/>
    <w:rsid w:val="002C7B52"/>
    <w:rsid w:val="002D0493"/>
    <w:rsid w:val="002D0D76"/>
    <w:rsid w:val="002D1CFA"/>
    <w:rsid w:val="002D64F9"/>
    <w:rsid w:val="002D6926"/>
    <w:rsid w:val="002E105B"/>
    <w:rsid w:val="002E285D"/>
    <w:rsid w:val="002E3BC1"/>
    <w:rsid w:val="002F2625"/>
    <w:rsid w:val="002F3299"/>
    <w:rsid w:val="002F5899"/>
    <w:rsid w:val="002F5DE1"/>
    <w:rsid w:val="002F5F4B"/>
    <w:rsid w:val="00301719"/>
    <w:rsid w:val="00301F66"/>
    <w:rsid w:val="00303447"/>
    <w:rsid w:val="00303B99"/>
    <w:rsid w:val="0031229C"/>
    <w:rsid w:val="00312914"/>
    <w:rsid w:val="003151FA"/>
    <w:rsid w:val="00315489"/>
    <w:rsid w:val="0031604C"/>
    <w:rsid w:val="003171DD"/>
    <w:rsid w:val="00317A01"/>
    <w:rsid w:val="003207F2"/>
    <w:rsid w:val="003221FB"/>
    <w:rsid w:val="00323511"/>
    <w:rsid w:val="003247E4"/>
    <w:rsid w:val="003249B9"/>
    <w:rsid w:val="003250A4"/>
    <w:rsid w:val="0033341C"/>
    <w:rsid w:val="00337450"/>
    <w:rsid w:val="00337C8F"/>
    <w:rsid w:val="00340BC5"/>
    <w:rsid w:val="00342D66"/>
    <w:rsid w:val="0034306B"/>
    <w:rsid w:val="00350564"/>
    <w:rsid w:val="00352143"/>
    <w:rsid w:val="0035305B"/>
    <w:rsid w:val="003531FD"/>
    <w:rsid w:val="00355B66"/>
    <w:rsid w:val="00356D1F"/>
    <w:rsid w:val="00357746"/>
    <w:rsid w:val="003603CE"/>
    <w:rsid w:val="00363E75"/>
    <w:rsid w:val="003651BD"/>
    <w:rsid w:val="00366FB9"/>
    <w:rsid w:val="003675A0"/>
    <w:rsid w:val="00367966"/>
    <w:rsid w:val="0037043C"/>
    <w:rsid w:val="00373DCE"/>
    <w:rsid w:val="00377E64"/>
    <w:rsid w:val="00381440"/>
    <w:rsid w:val="00382713"/>
    <w:rsid w:val="00382973"/>
    <w:rsid w:val="00384710"/>
    <w:rsid w:val="00385182"/>
    <w:rsid w:val="003860E5"/>
    <w:rsid w:val="0038782D"/>
    <w:rsid w:val="003908C9"/>
    <w:rsid w:val="003942A0"/>
    <w:rsid w:val="00394704"/>
    <w:rsid w:val="003948D3"/>
    <w:rsid w:val="00394CFA"/>
    <w:rsid w:val="00395374"/>
    <w:rsid w:val="00396219"/>
    <w:rsid w:val="0039785D"/>
    <w:rsid w:val="003A1EE4"/>
    <w:rsid w:val="003A292B"/>
    <w:rsid w:val="003A2F75"/>
    <w:rsid w:val="003A5AC6"/>
    <w:rsid w:val="003B1882"/>
    <w:rsid w:val="003B18F6"/>
    <w:rsid w:val="003B1CC1"/>
    <w:rsid w:val="003B63EB"/>
    <w:rsid w:val="003B6D3D"/>
    <w:rsid w:val="003B6ED6"/>
    <w:rsid w:val="003C0AF7"/>
    <w:rsid w:val="003C0D01"/>
    <w:rsid w:val="003C49FE"/>
    <w:rsid w:val="003C4BE6"/>
    <w:rsid w:val="003C6660"/>
    <w:rsid w:val="003D040D"/>
    <w:rsid w:val="003D2AC2"/>
    <w:rsid w:val="003D35DB"/>
    <w:rsid w:val="003D65BC"/>
    <w:rsid w:val="003E00F2"/>
    <w:rsid w:val="003E16FE"/>
    <w:rsid w:val="003E41D0"/>
    <w:rsid w:val="003E4863"/>
    <w:rsid w:val="003E7851"/>
    <w:rsid w:val="003F0014"/>
    <w:rsid w:val="003F17C3"/>
    <w:rsid w:val="003F2CF4"/>
    <w:rsid w:val="003F3231"/>
    <w:rsid w:val="003F4DC6"/>
    <w:rsid w:val="003F6380"/>
    <w:rsid w:val="00401C7B"/>
    <w:rsid w:val="004020B8"/>
    <w:rsid w:val="00402815"/>
    <w:rsid w:val="00412793"/>
    <w:rsid w:val="00412FD4"/>
    <w:rsid w:val="0041412D"/>
    <w:rsid w:val="004206DF"/>
    <w:rsid w:val="004257A1"/>
    <w:rsid w:val="00425D9E"/>
    <w:rsid w:val="0042611F"/>
    <w:rsid w:val="004274C7"/>
    <w:rsid w:val="00427EFB"/>
    <w:rsid w:val="00432FD8"/>
    <w:rsid w:val="00435F09"/>
    <w:rsid w:val="00436C84"/>
    <w:rsid w:val="00437408"/>
    <w:rsid w:val="00437911"/>
    <w:rsid w:val="00441FD0"/>
    <w:rsid w:val="00442DF9"/>
    <w:rsid w:val="0044351D"/>
    <w:rsid w:val="004461C4"/>
    <w:rsid w:val="00450B37"/>
    <w:rsid w:val="00450C7D"/>
    <w:rsid w:val="00451851"/>
    <w:rsid w:val="00451C76"/>
    <w:rsid w:val="00451E1C"/>
    <w:rsid w:val="00452EFA"/>
    <w:rsid w:val="00453485"/>
    <w:rsid w:val="00455017"/>
    <w:rsid w:val="004552FA"/>
    <w:rsid w:val="00456B58"/>
    <w:rsid w:val="004719B2"/>
    <w:rsid w:val="0047229B"/>
    <w:rsid w:val="00474009"/>
    <w:rsid w:val="00476164"/>
    <w:rsid w:val="00476601"/>
    <w:rsid w:val="00477C69"/>
    <w:rsid w:val="00480404"/>
    <w:rsid w:val="0048244E"/>
    <w:rsid w:val="00482F66"/>
    <w:rsid w:val="0048681F"/>
    <w:rsid w:val="0048701F"/>
    <w:rsid w:val="00487857"/>
    <w:rsid w:val="00487C62"/>
    <w:rsid w:val="004900AE"/>
    <w:rsid w:val="00490779"/>
    <w:rsid w:val="00490EB1"/>
    <w:rsid w:val="00491CE1"/>
    <w:rsid w:val="00492D81"/>
    <w:rsid w:val="004934C0"/>
    <w:rsid w:val="0049409F"/>
    <w:rsid w:val="00496C2D"/>
    <w:rsid w:val="004A1405"/>
    <w:rsid w:val="004A1B8A"/>
    <w:rsid w:val="004A223B"/>
    <w:rsid w:val="004A2410"/>
    <w:rsid w:val="004A4D37"/>
    <w:rsid w:val="004A535A"/>
    <w:rsid w:val="004A74C0"/>
    <w:rsid w:val="004A77C1"/>
    <w:rsid w:val="004B0571"/>
    <w:rsid w:val="004B1220"/>
    <w:rsid w:val="004B1EA2"/>
    <w:rsid w:val="004B5DF1"/>
    <w:rsid w:val="004C0C9B"/>
    <w:rsid w:val="004C188E"/>
    <w:rsid w:val="004C28D8"/>
    <w:rsid w:val="004C31DF"/>
    <w:rsid w:val="004C493F"/>
    <w:rsid w:val="004C5531"/>
    <w:rsid w:val="004C60AD"/>
    <w:rsid w:val="004D33B0"/>
    <w:rsid w:val="004D3D34"/>
    <w:rsid w:val="004D71C5"/>
    <w:rsid w:val="004E157A"/>
    <w:rsid w:val="004E2491"/>
    <w:rsid w:val="004E4135"/>
    <w:rsid w:val="004E5B67"/>
    <w:rsid w:val="004E5C2B"/>
    <w:rsid w:val="004E5EB1"/>
    <w:rsid w:val="004F37E5"/>
    <w:rsid w:val="004F4332"/>
    <w:rsid w:val="004F55F2"/>
    <w:rsid w:val="004F635D"/>
    <w:rsid w:val="004F66F6"/>
    <w:rsid w:val="004F67C0"/>
    <w:rsid w:val="005043FD"/>
    <w:rsid w:val="00505375"/>
    <w:rsid w:val="005067D0"/>
    <w:rsid w:val="0050699F"/>
    <w:rsid w:val="00506CEB"/>
    <w:rsid w:val="00507FA8"/>
    <w:rsid w:val="00511640"/>
    <w:rsid w:val="0051362A"/>
    <w:rsid w:val="0051467F"/>
    <w:rsid w:val="00515BC0"/>
    <w:rsid w:val="00524BF1"/>
    <w:rsid w:val="0052679C"/>
    <w:rsid w:val="00531505"/>
    <w:rsid w:val="005345D6"/>
    <w:rsid w:val="00534C11"/>
    <w:rsid w:val="00537055"/>
    <w:rsid w:val="0053791C"/>
    <w:rsid w:val="00541218"/>
    <w:rsid w:val="00541DD3"/>
    <w:rsid w:val="00543461"/>
    <w:rsid w:val="00543C7A"/>
    <w:rsid w:val="00544D49"/>
    <w:rsid w:val="00544EE1"/>
    <w:rsid w:val="0055147F"/>
    <w:rsid w:val="00552260"/>
    <w:rsid w:val="005564D4"/>
    <w:rsid w:val="00556EB1"/>
    <w:rsid w:val="0056251A"/>
    <w:rsid w:val="0056555C"/>
    <w:rsid w:val="00566AA9"/>
    <w:rsid w:val="00566FD6"/>
    <w:rsid w:val="005679A1"/>
    <w:rsid w:val="00572257"/>
    <w:rsid w:val="00580B45"/>
    <w:rsid w:val="00580C20"/>
    <w:rsid w:val="00580D23"/>
    <w:rsid w:val="00581A77"/>
    <w:rsid w:val="00581C4A"/>
    <w:rsid w:val="005837EC"/>
    <w:rsid w:val="00584C1E"/>
    <w:rsid w:val="00586FB2"/>
    <w:rsid w:val="00587604"/>
    <w:rsid w:val="00590BD3"/>
    <w:rsid w:val="00593A8D"/>
    <w:rsid w:val="00593E3D"/>
    <w:rsid w:val="00595721"/>
    <w:rsid w:val="00595BCB"/>
    <w:rsid w:val="005A0E86"/>
    <w:rsid w:val="005A13E3"/>
    <w:rsid w:val="005A5183"/>
    <w:rsid w:val="005A554E"/>
    <w:rsid w:val="005A58F7"/>
    <w:rsid w:val="005A592C"/>
    <w:rsid w:val="005A59A4"/>
    <w:rsid w:val="005B0244"/>
    <w:rsid w:val="005B0492"/>
    <w:rsid w:val="005B1729"/>
    <w:rsid w:val="005B4731"/>
    <w:rsid w:val="005B7B03"/>
    <w:rsid w:val="005C0102"/>
    <w:rsid w:val="005D130F"/>
    <w:rsid w:val="005D6919"/>
    <w:rsid w:val="005E1D7C"/>
    <w:rsid w:val="005E462D"/>
    <w:rsid w:val="005E4E85"/>
    <w:rsid w:val="005E57E6"/>
    <w:rsid w:val="005E62EE"/>
    <w:rsid w:val="005F040B"/>
    <w:rsid w:val="005F0A82"/>
    <w:rsid w:val="005F1CD0"/>
    <w:rsid w:val="005F3244"/>
    <w:rsid w:val="005F3994"/>
    <w:rsid w:val="005F53C1"/>
    <w:rsid w:val="005F6C74"/>
    <w:rsid w:val="005F72D8"/>
    <w:rsid w:val="0060092D"/>
    <w:rsid w:val="00604AD9"/>
    <w:rsid w:val="00605AE8"/>
    <w:rsid w:val="00606492"/>
    <w:rsid w:val="006077A3"/>
    <w:rsid w:val="00611AC4"/>
    <w:rsid w:val="006148CD"/>
    <w:rsid w:val="00614FDC"/>
    <w:rsid w:val="00615F23"/>
    <w:rsid w:val="006164A7"/>
    <w:rsid w:val="00620C6E"/>
    <w:rsid w:val="006222CC"/>
    <w:rsid w:val="00622A43"/>
    <w:rsid w:val="006234E9"/>
    <w:rsid w:val="00623F53"/>
    <w:rsid w:val="00624645"/>
    <w:rsid w:val="00624BA0"/>
    <w:rsid w:val="00626A75"/>
    <w:rsid w:val="00630861"/>
    <w:rsid w:val="00632151"/>
    <w:rsid w:val="00632EFC"/>
    <w:rsid w:val="006334EA"/>
    <w:rsid w:val="0063421D"/>
    <w:rsid w:val="00634428"/>
    <w:rsid w:val="00634711"/>
    <w:rsid w:val="00634DAE"/>
    <w:rsid w:val="0063536C"/>
    <w:rsid w:val="00635992"/>
    <w:rsid w:val="006360F3"/>
    <w:rsid w:val="006407D3"/>
    <w:rsid w:val="00643CD6"/>
    <w:rsid w:val="00644386"/>
    <w:rsid w:val="006467AE"/>
    <w:rsid w:val="00647AAF"/>
    <w:rsid w:val="006504B8"/>
    <w:rsid w:val="00650E3D"/>
    <w:rsid w:val="00650FB8"/>
    <w:rsid w:val="00651381"/>
    <w:rsid w:val="00651757"/>
    <w:rsid w:val="006538E6"/>
    <w:rsid w:val="00654465"/>
    <w:rsid w:val="00655E0A"/>
    <w:rsid w:val="00656434"/>
    <w:rsid w:val="00657C53"/>
    <w:rsid w:val="00661A1C"/>
    <w:rsid w:val="00662EFF"/>
    <w:rsid w:val="0066401F"/>
    <w:rsid w:val="0066471D"/>
    <w:rsid w:val="00664E8A"/>
    <w:rsid w:val="00666BC4"/>
    <w:rsid w:val="0067139B"/>
    <w:rsid w:val="0067142D"/>
    <w:rsid w:val="0067356F"/>
    <w:rsid w:val="006738E7"/>
    <w:rsid w:val="00673B34"/>
    <w:rsid w:val="006740A1"/>
    <w:rsid w:val="0067435B"/>
    <w:rsid w:val="006776D6"/>
    <w:rsid w:val="00680354"/>
    <w:rsid w:val="00680A68"/>
    <w:rsid w:val="00681B45"/>
    <w:rsid w:val="00687496"/>
    <w:rsid w:val="00690637"/>
    <w:rsid w:val="00691538"/>
    <w:rsid w:val="006949E3"/>
    <w:rsid w:val="00695024"/>
    <w:rsid w:val="006977E2"/>
    <w:rsid w:val="006979C4"/>
    <w:rsid w:val="006A02D2"/>
    <w:rsid w:val="006A1E3C"/>
    <w:rsid w:val="006A1F48"/>
    <w:rsid w:val="006A380E"/>
    <w:rsid w:val="006A59F4"/>
    <w:rsid w:val="006B1DFA"/>
    <w:rsid w:val="006B2C6E"/>
    <w:rsid w:val="006B5A34"/>
    <w:rsid w:val="006B620B"/>
    <w:rsid w:val="006B6C4E"/>
    <w:rsid w:val="006C09AA"/>
    <w:rsid w:val="006C0FB6"/>
    <w:rsid w:val="006C1332"/>
    <w:rsid w:val="006C2E8E"/>
    <w:rsid w:val="006C367C"/>
    <w:rsid w:val="006C3BA3"/>
    <w:rsid w:val="006D0FD1"/>
    <w:rsid w:val="006D13B9"/>
    <w:rsid w:val="006D3423"/>
    <w:rsid w:val="006D4FC5"/>
    <w:rsid w:val="006D71BE"/>
    <w:rsid w:val="006D7664"/>
    <w:rsid w:val="006E1033"/>
    <w:rsid w:val="006E1C8A"/>
    <w:rsid w:val="006E4DB0"/>
    <w:rsid w:val="006E7517"/>
    <w:rsid w:val="006F3378"/>
    <w:rsid w:val="006F4E9B"/>
    <w:rsid w:val="006F73A0"/>
    <w:rsid w:val="00700D73"/>
    <w:rsid w:val="00701C62"/>
    <w:rsid w:val="00701D17"/>
    <w:rsid w:val="007030E2"/>
    <w:rsid w:val="0070464C"/>
    <w:rsid w:val="00704C5C"/>
    <w:rsid w:val="00705524"/>
    <w:rsid w:val="00714064"/>
    <w:rsid w:val="00714C58"/>
    <w:rsid w:val="00716D1E"/>
    <w:rsid w:val="00725C18"/>
    <w:rsid w:val="00726C15"/>
    <w:rsid w:val="00726E92"/>
    <w:rsid w:val="007305E0"/>
    <w:rsid w:val="007324CB"/>
    <w:rsid w:val="00732A7B"/>
    <w:rsid w:val="0073375E"/>
    <w:rsid w:val="00736CCB"/>
    <w:rsid w:val="00740A87"/>
    <w:rsid w:val="00741662"/>
    <w:rsid w:val="007418E7"/>
    <w:rsid w:val="00742D64"/>
    <w:rsid w:val="0074304E"/>
    <w:rsid w:val="007435C2"/>
    <w:rsid w:val="007454D9"/>
    <w:rsid w:val="00745FBB"/>
    <w:rsid w:val="00753C47"/>
    <w:rsid w:val="00754CA0"/>
    <w:rsid w:val="00755FCE"/>
    <w:rsid w:val="00762778"/>
    <w:rsid w:val="00762BB2"/>
    <w:rsid w:val="00764672"/>
    <w:rsid w:val="00765D50"/>
    <w:rsid w:val="00774C6A"/>
    <w:rsid w:val="0077531F"/>
    <w:rsid w:val="00776697"/>
    <w:rsid w:val="007805F7"/>
    <w:rsid w:val="0078063B"/>
    <w:rsid w:val="007832F8"/>
    <w:rsid w:val="007843B5"/>
    <w:rsid w:val="00791491"/>
    <w:rsid w:val="00791C17"/>
    <w:rsid w:val="00794F1E"/>
    <w:rsid w:val="00795653"/>
    <w:rsid w:val="0079664A"/>
    <w:rsid w:val="007976BE"/>
    <w:rsid w:val="00797C17"/>
    <w:rsid w:val="007A0F9E"/>
    <w:rsid w:val="007A3934"/>
    <w:rsid w:val="007A3BE1"/>
    <w:rsid w:val="007A52F8"/>
    <w:rsid w:val="007A5814"/>
    <w:rsid w:val="007A5D63"/>
    <w:rsid w:val="007B0827"/>
    <w:rsid w:val="007B0982"/>
    <w:rsid w:val="007B0D72"/>
    <w:rsid w:val="007B4866"/>
    <w:rsid w:val="007B77D6"/>
    <w:rsid w:val="007C25C6"/>
    <w:rsid w:val="007C633C"/>
    <w:rsid w:val="007C7156"/>
    <w:rsid w:val="007D09DA"/>
    <w:rsid w:val="007D0D63"/>
    <w:rsid w:val="007D13F9"/>
    <w:rsid w:val="007D17EC"/>
    <w:rsid w:val="007D3A38"/>
    <w:rsid w:val="007D558F"/>
    <w:rsid w:val="007D7558"/>
    <w:rsid w:val="007E090C"/>
    <w:rsid w:val="007E7A08"/>
    <w:rsid w:val="007F210E"/>
    <w:rsid w:val="007F397A"/>
    <w:rsid w:val="007F3B45"/>
    <w:rsid w:val="007F47EA"/>
    <w:rsid w:val="007F776F"/>
    <w:rsid w:val="007F7927"/>
    <w:rsid w:val="00800A4F"/>
    <w:rsid w:val="00803690"/>
    <w:rsid w:val="008057D6"/>
    <w:rsid w:val="008068FC"/>
    <w:rsid w:val="00807E4B"/>
    <w:rsid w:val="00807F75"/>
    <w:rsid w:val="0081032E"/>
    <w:rsid w:val="0082134F"/>
    <w:rsid w:val="00821534"/>
    <w:rsid w:val="00822EFA"/>
    <w:rsid w:val="008250B0"/>
    <w:rsid w:val="00826812"/>
    <w:rsid w:val="00827631"/>
    <w:rsid w:val="00830FD4"/>
    <w:rsid w:val="00832EB2"/>
    <w:rsid w:val="00833621"/>
    <w:rsid w:val="00833E50"/>
    <w:rsid w:val="00833F9C"/>
    <w:rsid w:val="00837EAA"/>
    <w:rsid w:val="00841768"/>
    <w:rsid w:val="008424F3"/>
    <w:rsid w:val="00843E0A"/>
    <w:rsid w:val="0084408D"/>
    <w:rsid w:val="008450CA"/>
    <w:rsid w:val="00847695"/>
    <w:rsid w:val="00850603"/>
    <w:rsid w:val="00850D54"/>
    <w:rsid w:val="00851631"/>
    <w:rsid w:val="00852D05"/>
    <w:rsid w:val="00852E7A"/>
    <w:rsid w:val="00855553"/>
    <w:rsid w:val="008558BE"/>
    <w:rsid w:val="0085608D"/>
    <w:rsid w:val="008570A8"/>
    <w:rsid w:val="00867F49"/>
    <w:rsid w:val="008718DB"/>
    <w:rsid w:val="00874CA5"/>
    <w:rsid w:val="00875985"/>
    <w:rsid w:val="0087711B"/>
    <w:rsid w:val="00882270"/>
    <w:rsid w:val="008833EE"/>
    <w:rsid w:val="008851B4"/>
    <w:rsid w:val="00885F0B"/>
    <w:rsid w:val="0089002A"/>
    <w:rsid w:val="00891735"/>
    <w:rsid w:val="008918FB"/>
    <w:rsid w:val="00892AAC"/>
    <w:rsid w:val="008939F0"/>
    <w:rsid w:val="00894664"/>
    <w:rsid w:val="0089614A"/>
    <w:rsid w:val="0089727A"/>
    <w:rsid w:val="00897E42"/>
    <w:rsid w:val="008A3C56"/>
    <w:rsid w:val="008A712B"/>
    <w:rsid w:val="008A7AD1"/>
    <w:rsid w:val="008B0BA5"/>
    <w:rsid w:val="008B373C"/>
    <w:rsid w:val="008B3A82"/>
    <w:rsid w:val="008B5BDC"/>
    <w:rsid w:val="008B7278"/>
    <w:rsid w:val="008B75CD"/>
    <w:rsid w:val="008B77CC"/>
    <w:rsid w:val="008B7C91"/>
    <w:rsid w:val="008B7DEC"/>
    <w:rsid w:val="008C20FC"/>
    <w:rsid w:val="008C28DF"/>
    <w:rsid w:val="008C29D7"/>
    <w:rsid w:val="008C7A38"/>
    <w:rsid w:val="008D04BA"/>
    <w:rsid w:val="008D0BA6"/>
    <w:rsid w:val="008D0F51"/>
    <w:rsid w:val="008D1256"/>
    <w:rsid w:val="008D186F"/>
    <w:rsid w:val="008D1F3A"/>
    <w:rsid w:val="008D34E0"/>
    <w:rsid w:val="008D4320"/>
    <w:rsid w:val="008D6977"/>
    <w:rsid w:val="008E27C1"/>
    <w:rsid w:val="008E3C17"/>
    <w:rsid w:val="008E495D"/>
    <w:rsid w:val="008E4DE9"/>
    <w:rsid w:val="008E5661"/>
    <w:rsid w:val="008E5A40"/>
    <w:rsid w:val="008F0C5F"/>
    <w:rsid w:val="008F1834"/>
    <w:rsid w:val="008F1E27"/>
    <w:rsid w:val="008F2B91"/>
    <w:rsid w:val="008F332F"/>
    <w:rsid w:val="008F69AB"/>
    <w:rsid w:val="00901894"/>
    <w:rsid w:val="00902B00"/>
    <w:rsid w:val="00902E44"/>
    <w:rsid w:val="00903891"/>
    <w:rsid w:val="009054C9"/>
    <w:rsid w:val="00911127"/>
    <w:rsid w:val="009136FD"/>
    <w:rsid w:val="00914132"/>
    <w:rsid w:val="009144E9"/>
    <w:rsid w:val="009216AE"/>
    <w:rsid w:val="009219BF"/>
    <w:rsid w:val="009228B9"/>
    <w:rsid w:val="00923237"/>
    <w:rsid w:val="00924101"/>
    <w:rsid w:val="00925AA4"/>
    <w:rsid w:val="00927B6A"/>
    <w:rsid w:val="00930234"/>
    <w:rsid w:val="009304E6"/>
    <w:rsid w:val="00930ADA"/>
    <w:rsid w:val="00930E1C"/>
    <w:rsid w:val="0093248E"/>
    <w:rsid w:val="00933E2F"/>
    <w:rsid w:val="009367B2"/>
    <w:rsid w:val="009406E0"/>
    <w:rsid w:val="0094111D"/>
    <w:rsid w:val="00941AEE"/>
    <w:rsid w:val="00943193"/>
    <w:rsid w:val="00944BF2"/>
    <w:rsid w:val="00944E5E"/>
    <w:rsid w:val="009450C7"/>
    <w:rsid w:val="00946359"/>
    <w:rsid w:val="00946498"/>
    <w:rsid w:val="009471BB"/>
    <w:rsid w:val="0094777F"/>
    <w:rsid w:val="00953343"/>
    <w:rsid w:val="00955951"/>
    <w:rsid w:val="009562E9"/>
    <w:rsid w:val="0096083C"/>
    <w:rsid w:val="0096133F"/>
    <w:rsid w:val="0096139A"/>
    <w:rsid w:val="009617E8"/>
    <w:rsid w:val="009624B6"/>
    <w:rsid w:val="00962DC9"/>
    <w:rsid w:val="009659FC"/>
    <w:rsid w:val="00965ACC"/>
    <w:rsid w:val="0097073C"/>
    <w:rsid w:val="00971615"/>
    <w:rsid w:val="00971ADE"/>
    <w:rsid w:val="00974E25"/>
    <w:rsid w:val="009773AA"/>
    <w:rsid w:val="009773E9"/>
    <w:rsid w:val="009775DC"/>
    <w:rsid w:val="0097780D"/>
    <w:rsid w:val="00977B76"/>
    <w:rsid w:val="0098050C"/>
    <w:rsid w:val="0098089B"/>
    <w:rsid w:val="00981058"/>
    <w:rsid w:val="00983D40"/>
    <w:rsid w:val="00984652"/>
    <w:rsid w:val="00997082"/>
    <w:rsid w:val="00997710"/>
    <w:rsid w:val="009A01C0"/>
    <w:rsid w:val="009A2C94"/>
    <w:rsid w:val="009A2D65"/>
    <w:rsid w:val="009A37BF"/>
    <w:rsid w:val="009A4705"/>
    <w:rsid w:val="009A7205"/>
    <w:rsid w:val="009B0757"/>
    <w:rsid w:val="009B0AFA"/>
    <w:rsid w:val="009B7BCC"/>
    <w:rsid w:val="009C0C37"/>
    <w:rsid w:val="009C1877"/>
    <w:rsid w:val="009C1DBF"/>
    <w:rsid w:val="009C1ED1"/>
    <w:rsid w:val="009C475E"/>
    <w:rsid w:val="009C4D2D"/>
    <w:rsid w:val="009C7835"/>
    <w:rsid w:val="009D0D40"/>
    <w:rsid w:val="009D21B2"/>
    <w:rsid w:val="009D2730"/>
    <w:rsid w:val="009D3DA0"/>
    <w:rsid w:val="009D6615"/>
    <w:rsid w:val="009E2428"/>
    <w:rsid w:val="009E34F3"/>
    <w:rsid w:val="009E50F4"/>
    <w:rsid w:val="009E693F"/>
    <w:rsid w:val="009E6EDB"/>
    <w:rsid w:val="009E7E0C"/>
    <w:rsid w:val="009F0A69"/>
    <w:rsid w:val="009F0EA4"/>
    <w:rsid w:val="009F3D01"/>
    <w:rsid w:val="009F4814"/>
    <w:rsid w:val="00A03051"/>
    <w:rsid w:val="00A11052"/>
    <w:rsid w:val="00A11120"/>
    <w:rsid w:val="00A13E57"/>
    <w:rsid w:val="00A16C12"/>
    <w:rsid w:val="00A252E2"/>
    <w:rsid w:val="00A31146"/>
    <w:rsid w:val="00A42ED6"/>
    <w:rsid w:val="00A43A47"/>
    <w:rsid w:val="00A443CF"/>
    <w:rsid w:val="00A501AC"/>
    <w:rsid w:val="00A51CB1"/>
    <w:rsid w:val="00A52341"/>
    <w:rsid w:val="00A526DF"/>
    <w:rsid w:val="00A52BD5"/>
    <w:rsid w:val="00A53D04"/>
    <w:rsid w:val="00A541AB"/>
    <w:rsid w:val="00A551D0"/>
    <w:rsid w:val="00A554D7"/>
    <w:rsid w:val="00A55852"/>
    <w:rsid w:val="00A56E17"/>
    <w:rsid w:val="00A626E3"/>
    <w:rsid w:val="00A63909"/>
    <w:rsid w:val="00A64D9A"/>
    <w:rsid w:val="00A65EC4"/>
    <w:rsid w:val="00A66819"/>
    <w:rsid w:val="00A66A70"/>
    <w:rsid w:val="00A72EEC"/>
    <w:rsid w:val="00A752C2"/>
    <w:rsid w:val="00A7563D"/>
    <w:rsid w:val="00A7570C"/>
    <w:rsid w:val="00A7742A"/>
    <w:rsid w:val="00A77A7C"/>
    <w:rsid w:val="00A77C7B"/>
    <w:rsid w:val="00A77CDF"/>
    <w:rsid w:val="00A77FB7"/>
    <w:rsid w:val="00A800F7"/>
    <w:rsid w:val="00A82376"/>
    <w:rsid w:val="00A8573E"/>
    <w:rsid w:val="00A85BE5"/>
    <w:rsid w:val="00A86433"/>
    <w:rsid w:val="00A867F6"/>
    <w:rsid w:val="00A900CA"/>
    <w:rsid w:val="00A9174F"/>
    <w:rsid w:val="00A946B4"/>
    <w:rsid w:val="00A953C8"/>
    <w:rsid w:val="00A9554A"/>
    <w:rsid w:val="00A957C8"/>
    <w:rsid w:val="00AA34EA"/>
    <w:rsid w:val="00AA3919"/>
    <w:rsid w:val="00AA79B7"/>
    <w:rsid w:val="00AB0CBE"/>
    <w:rsid w:val="00AB149F"/>
    <w:rsid w:val="00AB3AB7"/>
    <w:rsid w:val="00AB6415"/>
    <w:rsid w:val="00AC7332"/>
    <w:rsid w:val="00AC7E33"/>
    <w:rsid w:val="00AD1A52"/>
    <w:rsid w:val="00AD2A1A"/>
    <w:rsid w:val="00AD4604"/>
    <w:rsid w:val="00AD4A0D"/>
    <w:rsid w:val="00AE27D3"/>
    <w:rsid w:val="00AE53A5"/>
    <w:rsid w:val="00AE64AC"/>
    <w:rsid w:val="00AF1362"/>
    <w:rsid w:val="00AF20A5"/>
    <w:rsid w:val="00AF331A"/>
    <w:rsid w:val="00AF6546"/>
    <w:rsid w:val="00AF6928"/>
    <w:rsid w:val="00B030FA"/>
    <w:rsid w:val="00B04BFD"/>
    <w:rsid w:val="00B11428"/>
    <w:rsid w:val="00B11AAF"/>
    <w:rsid w:val="00B12115"/>
    <w:rsid w:val="00B14E36"/>
    <w:rsid w:val="00B16A6D"/>
    <w:rsid w:val="00B222E2"/>
    <w:rsid w:val="00B2279A"/>
    <w:rsid w:val="00B22D9F"/>
    <w:rsid w:val="00B23AEA"/>
    <w:rsid w:val="00B24ECD"/>
    <w:rsid w:val="00B25F21"/>
    <w:rsid w:val="00B27EF8"/>
    <w:rsid w:val="00B305D5"/>
    <w:rsid w:val="00B30CFE"/>
    <w:rsid w:val="00B31C7C"/>
    <w:rsid w:val="00B31F7B"/>
    <w:rsid w:val="00B328D9"/>
    <w:rsid w:val="00B34E3E"/>
    <w:rsid w:val="00B35307"/>
    <w:rsid w:val="00B3786B"/>
    <w:rsid w:val="00B406CB"/>
    <w:rsid w:val="00B4289B"/>
    <w:rsid w:val="00B42D36"/>
    <w:rsid w:val="00B44AF5"/>
    <w:rsid w:val="00B4584F"/>
    <w:rsid w:val="00B46AF4"/>
    <w:rsid w:val="00B47A3A"/>
    <w:rsid w:val="00B52231"/>
    <w:rsid w:val="00B54E3B"/>
    <w:rsid w:val="00B550B5"/>
    <w:rsid w:val="00B57D9C"/>
    <w:rsid w:val="00B60B7A"/>
    <w:rsid w:val="00B66FA1"/>
    <w:rsid w:val="00B66FE4"/>
    <w:rsid w:val="00B70A34"/>
    <w:rsid w:val="00B7155E"/>
    <w:rsid w:val="00B71C22"/>
    <w:rsid w:val="00B752EE"/>
    <w:rsid w:val="00B76826"/>
    <w:rsid w:val="00B772F7"/>
    <w:rsid w:val="00B8082D"/>
    <w:rsid w:val="00B80889"/>
    <w:rsid w:val="00B83297"/>
    <w:rsid w:val="00B842BF"/>
    <w:rsid w:val="00B848C1"/>
    <w:rsid w:val="00B86CBC"/>
    <w:rsid w:val="00B90D3F"/>
    <w:rsid w:val="00B91579"/>
    <w:rsid w:val="00B92771"/>
    <w:rsid w:val="00B928C5"/>
    <w:rsid w:val="00B94271"/>
    <w:rsid w:val="00B94EB4"/>
    <w:rsid w:val="00B95314"/>
    <w:rsid w:val="00B9625A"/>
    <w:rsid w:val="00B9676F"/>
    <w:rsid w:val="00BA02BD"/>
    <w:rsid w:val="00BA149C"/>
    <w:rsid w:val="00BA43A8"/>
    <w:rsid w:val="00BA53E8"/>
    <w:rsid w:val="00BA675D"/>
    <w:rsid w:val="00BB148C"/>
    <w:rsid w:val="00BB2161"/>
    <w:rsid w:val="00BB22B2"/>
    <w:rsid w:val="00BB26F5"/>
    <w:rsid w:val="00BB69B9"/>
    <w:rsid w:val="00BC0ED9"/>
    <w:rsid w:val="00BC10F7"/>
    <w:rsid w:val="00BC2AD9"/>
    <w:rsid w:val="00BC335A"/>
    <w:rsid w:val="00BC568D"/>
    <w:rsid w:val="00BC619A"/>
    <w:rsid w:val="00BD04C1"/>
    <w:rsid w:val="00BD1D9F"/>
    <w:rsid w:val="00BD1FE9"/>
    <w:rsid w:val="00BD260C"/>
    <w:rsid w:val="00BD5F56"/>
    <w:rsid w:val="00BD7531"/>
    <w:rsid w:val="00BD7AF6"/>
    <w:rsid w:val="00BE0B2B"/>
    <w:rsid w:val="00BE1440"/>
    <w:rsid w:val="00BE2A0B"/>
    <w:rsid w:val="00BE4C83"/>
    <w:rsid w:val="00BE527C"/>
    <w:rsid w:val="00BE5A67"/>
    <w:rsid w:val="00BE5CE7"/>
    <w:rsid w:val="00BE6FC8"/>
    <w:rsid w:val="00BE7814"/>
    <w:rsid w:val="00BE7D9E"/>
    <w:rsid w:val="00BF50CA"/>
    <w:rsid w:val="00BF6963"/>
    <w:rsid w:val="00C00920"/>
    <w:rsid w:val="00C01690"/>
    <w:rsid w:val="00C016FA"/>
    <w:rsid w:val="00C02026"/>
    <w:rsid w:val="00C03176"/>
    <w:rsid w:val="00C0396F"/>
    <w:rsid w:val="00C03B0C"/>
    <w:rsid w:val="00C04036"/>
    <w:rsid w:val="00C05318"/>
    <w:rsid w:val="00C06265"/>
    <w:rsid w:val="00C0702A"/>
    <w:rsid w:val="00C0768F"/>
    <w:rsid w:val="00C17041"/>
    <w:rsid w:val="00C21BA0"/>
    <w:rsid w:val="00C22CBA"/>
    <w:rsid w:val="00C22E8D"/>
    <w:rsid w:val="00C234BD"/>
    <w:rsid w:val="00C30B8E"/>
    <w:rsid w:val="00C30DCC"/>
    <w:rsid w:val="00C3307E"/>
    <w:rsid w:val="00C34B69"/>
    <w:rsid w:val="00C34C42"/>
    <w:rsid w:val="00C34D6C"/>
    <w:rsid w:val="00C3691F"/>
    <w:rsid w:val="00C3726B"/>
    <w:rsid w:val="00C37BB0"/>
    <w:rsid w:val="00C40CBD"/>
    <w:rsid w:val="00C41487"/>
    <w:rsid w:val="00C41C53"/>
    <w:rsid w:val="00C42F1B"/>
    <w:rsid w:val="00C45134"/>
    <w:rsid w:val="00C467CE"/>
    <w:rsid w:val="00C46999"/>
    <w:rsid w:val="00C46C3E"/>
    <w:rsid w:val="00C47FC8"/>
    <w:rsid w:val="00C5002B"/>
    <w:rsid w:val="00C50D38"/>
    <w:rsid w:val="00C51996"/>
    <w:rsid w:val="00C5201B"/>
    <w:rsid w:val="00C53589"/>
    <w:rsid w:val="00C54C7F"/>
    <w:rsid w:val="00C55C7D"/>
    <w:rsid w:val="00C5664E"/>
    <w:rsid w:val="00C57D4F"/>
    <w:rsid w:val="00C605A6"/>
    <w:rsid w:val="00C613D4"/>
    <w:rsid w:val="00C62DF4"/>
    <w:rsid w:val="00C63206"/>
    <w:rsid w:val="00C674A8"/>
    <w:rsid w:val="00C67792"/>
    <w:rsid w:val="00C704A7"/>
    <w:rsid w:val="00C70BB1"/>
    <w:rsid w:val="00C70BBF"/>
    <w:rsid w:val="00C71285"/>
    <w:rsid w:val="00C7184D"/>
    <w:rsid w:val="00C72EA5"/>
    <w:rsid w:val="00C731A0"/>
    <w:rsid w:val="00C76195"/>
    <w:rsid w:val="00C7619F"/>
    <w:rsid w:val="00C7706A"/>
    <w:rsid w:val="00C80132"/>
    <w:rsid w:val="00C80B33"/>
    <w:rsid w:val="00C80F12"/>
    <w:rsid w:val="00C81E16"/>
    <w:rsid w:val="00C829CC"/>
    <w:rsid w:val="00C842C5"/>
    <w:rsid w:val="00C85094"/>
    <w:rsid w:val="00C85D45"/>
    <w:rsid w:val="00C870C7"/>
    <w:rsid w:val="00C91A59"/>
    <w:rsid w:val="00C92BFB"/>
    <w:rsid w:val="00C93687"/>
    <w:rsid w:val="00C93CCF"/>
    <w:rsid w:val="00C9400E"/>
    <w:rsid w:val="00C96704"/>
    <w:rsid w:val="00CA5FD4"/>
    <w:rsid w:val="00CB43EE"/>
    <w:rsid w:val="00CB4C3D"/>
    <w:rsid w:val="00CB5555"/>
    <w:rsid w:val="00CC067C"/>
    <w:rsid w:val="00CC3976"/>
    <w:rsid w:val="00CC3D21"/>
    <w:rsid w:val="00CC4586"/>
    <w:rsid w:val="00CC46B2"/>
    <w:rsid w:val="00CC4875"/>
    <w:rsid w:val="00CC5519"/>
    <w:rsid w:val="00CC70FE"/>
    <w:rsid w:val="00CD0AAE"/>
    <w:rsid w:val="00CD13E1"/>
    <w:rsid w:val="00CD21F3"/>
    <w:rsid w:val="00CE0061"/>
    <w:rsid w:val="00CE5D2D"/>
    <w:rsid w:val="00CE6295"/>
    <w:rsid w:val="00CF1A82"/>
    <w:rsid w:val="00CF5109"/>
    <w:rsid w:val="00CF6B37"/>
    <w:rsid w:val="00D0010C"/>
    <w:rsid w:val="00D00857"/>
    <w:rsid w:val="00D02B26"/>
    <w:rsid w:val="00D02F6A"/>
    <w:rsid w:val="00D045C4"/>
    <w:rsid w:val="00D06BAB"/>
    <w:rsid w:val="00D06FE1"/>
    <w:rsid w:val="00D1018E"/>
    <w:rsid w:val="00D12A72"/>
    <w:rsid w:val="00D13DDD"/>
    <w:rsid w:val="00D16272"/>
    <w:rsid w:val="00D16361"/>
    <w:rsid w:val="00D16504"/>
    <w:rsid w:val="00D16BE6"/>
    <w:rsid w:val="00D16C0B"/>
    <w:rsid w:val="00D22141"/>
    <w:rsid w:val="00D232FD"/>
    <w:rsid w:val="00D2433E"/>
    <w:rsid w:val="00D24CD8"/>
    <w:rsid w:val="00D26A16"/>
    <w:rsid w:val="00D301DD"/>
    <w:rsid w:val="00D347FC"/>
    <w:rsid w:val="00D35982"/>
    <w:rsid w:val="00D3798A"/>
    <w:rsid w:val="00D419DF"/>
    <w:rsid w:val="00D42182"/>
    <w:rsid w:val="00D42578"/>
    <w:rsid w:val="00D444BA"/>
    <w:rsid w:val="00D446E6"/>
    <w:rsid w:val="00D4493A"/>
    <w:rsid w:val="00D452A2"/>
    <w:rsid w:val="00D457B5"/>
    <w:rsid w:val="00D55EDE"/>
    <w:rsid w:val="00D566B2"/>
    <w:rsid w:val="00D614CD"/>
    <w:rsid w:val="00D6460A"/>
    <w:rsid w:val="00D66097"/>
    <w:rsid w:val="00D67506"/>
    <w:rsid w:val="00D7009B"/>
    <w:rsid w:val="00D70EDC"/>
    <w:rsid w:val="00D756D9"/>
    <w:rsid w:val="00D75D2D"/>
    <w:rsid w:val="00D76984"/>
    <w:rsid w:val="00D774BD"/>
    <w:rsid w:val="00D83C9D"/>
    <w:rsid w:val="00D83DE4"/>
    <w:rsid w:val="00D8597F"/>
    <w:rsid w:val="00D85E3B"/>
    <w:rsid w:val="00D87F7D"/>
    <w:rsid w:val="00D93F72"/>
    <w:rsid w:val="00D94381"/>
    <w:rsid w:val="00D953EE"/>
    <w:rsid w:val="00D9792F"/>
    <w:rsid w:val="00D97A9D"/>
    <w:rsid w:val="00DA04EA"/>
    <w:rsid w:val="00DA0AF0"/>
    <w:rsid w:val="00DA1178"/>
    <w:rsid w:val="00DA3FF8"/>
    <w:rsid w:val="00DA59B9"/>
    <w:rsid w:val="00DA5A22"/>
    <w:rsid w:val="00DB0279"/>
    <w:rsid w:val="00DB232F"/>
    <w:rsid w:val="00DB2422"/>
    <w:rsid w:val="00DB32D1"/>
    <w:rsid w:val="00DB3FED"/>
    <w:rsid w:val="00DB6414"/>
    <w:rsid w:val="00DB6A6F"/>
    <w:rsid w:val="00DC1F18"/>
    <w:rsid w:val="00DC3BC6"/>
    <w:rsid w:val="00DC4CBD"/>
    <w:rsid w:val="00DC5442"/>
    <w:rsid w:val="00DC69A2"/>
    <w:rsid w:val="00DC7F15"/>
    <w:rsid w:val="00DD2D10"/>
    <w:rsid w:val="00DD4CF4"/>
    <w:rsid w:val="00DE0444"/>
    <w:rsid w:val="00DE0F66"/>
    <w:rsid w:val="00DE31EC"/>
    <w:rsid w:val="00DE4390"/>
    <w:rsid w:val="00DE535F"/>
    <w:rsid w:val="00DE693F"/>
    <w:rsid w:val="00DE75DD"/>
    <w:rsid w:val="00DF09A2"/>
    <w:rsid w:val="00DF2937"/>
    <w:rsid w:val="00DF36AA"/>
    <w:rsid w:val="00DF4DB2"/>
    <w:rsid w:val="00DF5EDF"/>
    <w:rsid w:val="00DF6DFB"/>
    <w:rsid w:val="00E00626"/>
    <w:rsid w:val="00E021D9"/>
    <w:rsid w:val="00E036AB"/>
    <w:rsid w:val="00E05D3D"/>
    <w:rsid w:val="00E0761F"/>
    <w:rsid w:val="00E10B3F"/>
    <w:rsid w:val="00E11467"/>
    <w:rsid w:val="00E118B2"/>
    <w:rsid w:val="00E12930"/>
    <w:rsid w:val="00E13166"/>
    <w:rsid w:val="00E166C9"/>
    <w:rsid w:val="00E16DB4"/>
    <w:rsid w:val="00E21DA2"/>
    <w:rsid w:val="00E2624E"/>
    <w:rsid w:val="00E320CE"/>
    <w:rsid w:val="00E329A4"/>
    <w:rsid w:val="00E32F64"/>
    <w:rsid w:val="00E33EA5"/>
    <w:rsid w:val="00E33ED2"/>
    <w:rsid w:val="00E35EB4"/>
    <w:rsid w:val="00E3607B"/>
    <w:rsid w:val="00E372F1"/>
    <w:rsid w:val="00E40EFF"/>
    <w:rsid w:val="00E45882"/>
    <w:rsid w:val="00E45A8E"/>
    <w:rsid w:val="00E46820"/>
    <w:rsid w:val="00E51487"/>
    <w:rsid w:val="00E51F8F"/>
    <w:rsid w:val="00E5283B"/>
    <w:rsid w:val="00E5371D"/>
    <w:rsid w:val="00E54BC6"/>
    <w:rsid w:val="00E5787B"/>
    <w:rsid w:val="00E60D28"/>
    <w:rsid w:val="00E60EA8"/>
    <w:rsid w:val="00E62C81"/>
    <w:rsid w:val="00E62FE5"/>
    <w:rsid w:val="00E7000A"/>
    <w:rsid w:val="00E71461"/>
    <w:rsid w:val="00E71A36"/>
    <w:rsid w:val="00E71AD1"/>
    <w:rsid w:val="00E72F07"/>
    <w:rsid w:val="00E807D4"/>
    <w:rsid w:val="00E8125D"/>
    <w:rsid w:val="00E877B4"/>
    <w:rsid w:val="00E9019B"/>
    <w:rsid w:val="00E90BA5"/>
    <w:rsid w:val="00E9119E"/>
    <w:rsid w:val="00E942D5"/>
    <w:rsid w:val="00E9444A"/>
    <w:rsid w:val="00EA0400"/>
    <w:rsid w:val="00EA0DB4"/>
    <w:rsid w:val="00EA37F4"/>
    <w:rsid w:val="00EA4ACE"/>
    <w:rsid w:val="00EA71B7"/>
    <w:rsid w:val="00EB035C"/>
    <w:rsid w:val="00EB2DB9"/>
    <w:rsid w:val="00EB2E84"/>
    <w:rsid w:val="00EB388F"/>
    <w:rsid w:val="00EB48A4"/>
    <w:rsid w:val="00EB4F4E"/>
    <w:rsid w:val="00EB5E7E"/>
    <w:rsid w:val="00EB6245"/>
    <w:rsid w:val="00EB6F08"/>
    <w:rsid w:val="00EC155D"/>
    <w:rsid w:val="00EC54D2"/>
    <w:rsid w:val="00ED425F"/>
    <w:rsid w:val="00ED7347"/>
    <w:rsid w:val="00EE04D8"/>
    <w:rsid w:val="00EE4E9A"/>
    <w:rsid w:val="00EE6231"/>
    <w:rsid w:val="00EE74BF"/>
    <w:rsid w:val="00EE7B06"/>
    <w:rsid w:val="00EF4CD5"/>
    <w:rsid w:val="00EF6015"/>
    <w:rsid w:val="00EF60DF"/>
    <w:rsid w:val="00EF6A6B"/>
    <w:rsid w:val="00EF728A"/>
    <w:rsid w:val="00F00175"/>
    <w:rsid w:val="00F00CD0"/>
    <w:rsid w:val="00F0163F"/>
    <w:rsid w:val="00F0240D"/>
    <w:rsid w:val="00F04A42"/>
    <w:rsid w:val="00F05AC6"/>
    <w:rsid w:val="00F063E7"/>
    <w:rsid w:val="00F11AC1"/>
    <w:rsid w:val="00F13091"/>
    <w:rsid w:val="00F16D01"/>
    <w:rsid w:val="00F20131"/>
    <w:rsid w:val="00F225E5"/>
    <w:rsid w:val="00F24A4D"/>
    <w:rsid w:val="00F25FF0"/>
    <w:rsid w:val="00F26DB1"/>
    <w:rsid w:val="00F33C1C"/>
    <w:rsid w:val="00F34C09"/>
    <w:rsid w:val="00F35E79"/>
    <w:rsid w:val="00F37BDC"/>
    <w:rsid w:val="00F40207"/>
    <w:rsid w:val="00F41AC6"/>
    <w:rsid w:val="00F466D3"/>
    <w:rsid w:val="00F512A1"/>
    <w:rsid w:val="00F522DE"/>
    <w:rsid w:val="00F55557"/>
    <w:rsid w:val="00F558BD"/>
    <w:rsid w:val="00F60E98"/>
    <w:rsid w:val="00F6306A"/>
    <w:rsid w:val="00F63649"/>
    <w:rsid w:val="00F678B4"/>
    <w:rsid w:val="00F709EC"/>
    <w:rsid w:val="00F722E5"/>
    <w:rsid w:val="00F72DA0"/>
    <w:rsid w:val="00F735FD"/>
    <w:rsid w:val="00F73E6D"/>
    <w:rsid w:val="00F75A75"/>
    <w:rsid w:val="00F76383"/>
    <w:rsid w:val="00F80E6A"/>
    <w:rsid w:val="00F8735A"/>
    <w:rsid w:val="00F909E5"/>
    <w:rsid w:val="00F94FA8"/>
    <w:rsid w:val="00F96F8F"/>
    <w:rsid w:val="00F97711"/>
    <w:rsid w:val="00FA1E2C"/>
    <w:rsid w:val="00FA1F94"/>
    <w:rsid w:val="00FA243E"/>
    <w:rsid w:val="00FA2A18"/>
    <w:rsid w:val="00FB0286"/>
    <w:rsid w:val="00FB1153"/>
    <w:rsid w:val="00FB33C9"/>
    <w:rsid w:val="00FB3A4D"/>
    <w:rsid w:val="00FB4547"/>
    <w:rsid w:val="00FB6311"/>
    <w:rsid w:val="00FB6C02"/>
    <w:rsid w:val="00FB7611"/>
    <w:rsid w:val="00FB78CC"/>
    <w:rsid w:val="00FB7A8D"/>
    <w:rsid w:val="00FC0ADB"/>
    <w:rsid w:val="00FC3EB8"/>
    <w:rsid w:val="00FC4566"/>
    <w:rsid w:val="00FC460B"/>
    <w:rsid w:val="00FC6470"/>
    <w:rsid w:val="00FD0DE0"/>
    <w:rsid w:val="00FD0EDA"/>
    <w:rsid w:val="00FD2DF3"/>
    <w:rsid w:val="00FD3485"/>
    <w:rsid w:val="00FD4F9F"/>
    <w:rsid w:val="00FD5AAF"/>
    <w:rsid w:val="00FE0CFA"/>
    <w:rsid w:val="00FE11AD"/>
    <w:rsid w:val="00FE3265"/>
    <w:rsid w:val="00FF031A"/>
    <w:rsid w:val="00FF3DBB"/>
    <w:rsid w:val="00FF5260"/>
    <w:rsid w:val="00FF5CA3"/>
    <w:rsid w:val="00FF6ED8"/>
    <w:rsid w:val="02549C53"/>
    <w:rsid w:val="15DFC913"/>
    <w:rsid w:val="1E037F0B"/>
    <w:rsid w:val="3BAD21D4"/>
    <w:rsid w:val="4060B633"/>
    <w:rsid w:val="49985146"/>
    <w:rsid w:val="5BB7257B"/>
    <w:rsid w:val="5BF24E9D"/>
    <w:rsid w:val="637F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85B6B0"/>
  <w15:chartTrackingRefBased/>
  <w15:docId w15:val="{26DE1FAF-55DE-4589-BC94-C3C65374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DC6"/>
    <w:rPr>
      <w:rFonts w:ascii="Arial" w:hAnsi="Arial"/>
    </w:rPr>
  </w:style>
  <w:style w:type="paragraph" w:styleId="Titre1">
    <w:name w:val="heading 1"/>
    <w:basedOn w:val="Normal"/>
    <w:next w:val="Titre2"/>
    <w:qFormat/>
    <w:pPr>
      <w:keepNext/>
      <w:pageBreakBefore/>
      <w:numPr>
        <w:numId w:val="9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003366"/>
      <w:spacing w:before="240" w:after="360"/>
      <w:outlineLvl w:val="0"/>
    </w:pPr>
    <w:rPr>
      <w:kern w:val="28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Titre2">
    <w:name w:val="heading 2"/>
    <w:basedOn w:val="Normal"/>
    <w:next w:val="Titre3"/>
    <w:qFormat/>
    <w:pPr>
      <w:keepNext/>
      <w:numPr>
        <w:ilvl w:val="1"/>
        <w:numId w:val="9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336699"/>
      <w:spacing w:before="120" w:after="120"/>
      <w:outlineLvl w:val="1"/>
    </w:pPr>
    <w:rPr>
      <w:b/>
      <w:outline/>
      <w:color w:val="FFFFFF" w:themeColor="background1"/>
      <w:position w:val="-6"/>
      <w:sz w:val="24"/>
      <w:szCs w:val="28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Titre3">
    <w:name w:val="heading 3"/>
    <w:basedOn w:val="Normal"/>
    <w:next w:val="Corpsdetexte"/>
    <w:link w:val="Titre3Car"/>
    <w:qFormat/>
    <w:pPr>
      <w:keepNext/>
      <w:numPr>
        <w:ilvl w:val="2"/>
        <w:numId w:val="9"/>
      </w:numPr>
      <w:pBdr>
        <w:top w:val="single" w:sz="6" w:space="1" w:color="000080"/>
      </w:pBdr>
      <w:shd w:val="clear" w:color="auto" w:fill="F3F3F3"/>
      <w:spacing w:before="360" w:after="60"/>
      <w:outlineLvl w:val="2"/>
    </w:pPr>
    <w:rPr>
      <w:b/>
      <w:sz w:val="22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9"/>
      </w:numPr>
      <w:spacing w:before="360" w:after="60"/>
      <w:outlineLvl w:val="3"/>
    </w:pPr>
    <w:rPr>
      <w:sz w:val="22"/>
      <w:szCs w:val="22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  <w:rPr>
      <w:sz w:val="22"/>
    </w:r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  <w:sz w:val="22"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pPr>
      <w:keepLines/>
      <w:spacing w:after="120"/>
      <w:ind w:left="1134"/>
      <w:jc w:val="both"/>
    </w:pPr>
    <w:rPr>
      <w:color w:val="000000"/>
      <w:sz w:val="22"/>
    </w:rPr>
  </w:style>
  <w:style w:type="paragraph" w:customStyle="1" w:styleId="ModuleDbutPage">
    <w:name w:val="ModuleDébutPage"/>
    <w:basedOn w:val="Module"/>
    <w:next w:val="Corpsdetexte"/>
    <w:semiHidden/>
    <w:pPr>
      <w:outlineLvl w:val="9"/>
    </w:pPr>
  </w:style>
  <w:style w:type="paragraph" w:customStyle="1" w:styleId="Module">
    <w:name w:val="Module"/>
    <w:basedOn w:val="Titre2"/>
    <w:next w:val="Bloc"/>
    <w:semiHidden/>
    <w:pPr>
      <w:numPr>
        <w:ilvl w:val="0"/>
        <w:numId w:val="0"/>
      </w:numPr>
    </w:pPr>
  </w:style>
  <w:style w:type="paragraph" w:customStyle="1" w:styleId="Bloc">
    <w:name w:val="Bloc"/>
    <w:basedOn w:val="Titre3"/>
    <w:next w:val="Corpsdetexte"/>
    <w:semiHidden/>
    <w:pPr>
      <w:spacing w:after="240"/>
    </w:pPr>
  </w:style>
  <w:style w:type="paragraph" w:customStyle="1" w:styleId="Texte">
    <w:name w:val="Texte"/>
    <w:basedOn w:val="Normal"/>
    <w:semiHidden/>
    <w:pPr>
      <w:keepLines/>
      <w:spacing w:before="240"/>
      <w:ind w:left="1418"/>
      <w:jc w:val="both"/>
    </w:pPr>
    <w:rPr>
      <w:sz w:val="22"/>
    </w:rPr>
  </w:style>
  <w:style w:type="paragraph" w:customStyle="1" w:styleId="Listepuce">
    <w:name w:val="Liste à puce"/>
    <w:basedOn w:val="Normal"/>
    <w:semiHidden/>
    <w:pPr>
      <w:numPr>
        <w:numId w:val="2"/>
      </w:numPr>
      <w:tabs>
        <w:tab w:val="clear" w:pos="1531"/>
      </w:tabs>
      <w:spacing w:before="120"/>
      <w:ind w:left="1560"/>
    </w:pPr>
    <w:rPr>
      <w:sz w:val="22"/>
    </w:rPr>
  </w:style>
  <w:style w:type="paragraph" w:customStyle="1" w:styleId="Note">
    <w:name w:val="Note"/>
    <w:basedOn w:val="Normal"/>
    <w:next w:val="Corpsdetexte"/>
    <w:semiHidden/>
    <w:pPr>
      <w:numPr>
        <w:numId w:val="4"/>
      </w:numPr>
      <w:shd w:val="pct20" w:color="FFFF00" w:fill="FFFFFF"/>
      <w:tabs>
        <w:tab w:val="clear" w:pos="1080"/>
      </w:tabs>
      <w:spacing w:before="240" w:after="240"/>
      <w:ind w:left="1418" w:hanging="567"/>
    </w:pPr>
    <w:rPr>
      <w:sz w:val="18"/>
    </w:rPr>
  </w:style>
  <w:style w:type="paragraph" w:customStyle="1" w:styleId="ModuleBasPage">
    <w:name w:val="ModuleBasPage"/>
    <w:basedOn w:val="Normal"/>
    <w:next w:val="ModuleDbutPage"/>
    <w:semiHidden/>
    <w:pPr>
      <w:numPr>
        <w:numId w:val="3"/>
      </w:numPr>
      <w:tabs>
        <w:tab w:val="clear" w:pos="2628"/>
        <w:tab w:val="num" w:pos="360"/>
      </w:tabs>
      <w:spacing w:before="240"/>
      <w:ind w:left="0" w:firstLine="0"/>
      <w:jc w:val="right"/>
    </w:pPr>
    <w:rPr>
      <w:i/>
      <w:sz w:val="18"/>
    </w:rPr>
  </w:style>
  <w:style w:type="paragraph" w:styleId="Lgende">
    <w:name w:val="caption"/>
    <w:basedOn w:val="Normal"/>
    <w:next w:val="Corpsdetexte"/>
    <w:qFormat/>
    <w:pPr>
      <w:numPr>
        <w:numId w:val="1"/>
      </w:numPr>
      <w:spacing w:before="120" w:after="120"/>
      <w:jc w:val="center"/>
    </w:pPr>
    <w:rPr>
      <w:sz w:val="16"/>
    </w:rPr>
  </w:style>
  <w:style w:type="paragraph" w:customStyle="1" w:styleId="ModuleSuiteChapitre">
    <w:name w:val="ModuleSuiteChapitre"/>
    <w:basedOn w:val="Module"/>
    <w:next w:val="Bloc"/>
    <w:semiHidden/>
  </w:style>
  <w:style w:type="paragraph" w:customStyle="1" w:styleId="Chapitre">
    <w:name w:val="Chapitre"/>
    <w:basedOn w:val="Titre1"/>
    <w:next w:val="ModuleSuiteChapitre"/>
    <w:semiHidden/>
    <w:pPr>
      <w:numPr>
        <w:numId w:val="0"/>
      </w:numPr>
    </w:pPr>
    <w:rPr>
      <w:sz w:val="28"/>
    </w:rPr>
  </w:style>
  <w:style w:type="paragraph" w:customStyle="1" w:styleId="Annexe">
    <w:name w:val="Annexe"/>
    <w:basedOn w:val="Normal"/>
    <w:next w:val="Normal"/>
    <w:semiHidden/>
    <w:pPr>
      <w:pageBreakBefore/>
      <w:outlineLvl w:val="0"/>
    </w:pPr>
    <w:rPr>
      <w:sz w:val="28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before="240"/>
      <w:jc w:val="right"/>
    </w:pPr>
    <w:rPr>
      <w:color w:val="FFFFFF"/>
      <w:sz w:val="32"/>
    </w:rPr>
  </w:style>
  <w:style w:type="paragraph" w:styleId="Sous-titre">
    <w:name w:val="Subtitle"/>
    <w:basedOn w:val="Normal"/>
    <w:qFormat/>
    <w:pPr>
      <w:pBdr>
        <w:bottom w:val="single" w:sz="24" w:space="1" w:color="000080"/>
      </w:pBdr>
      <w:spacing w:before="240"/>
      <w:ind w:right="2648"/>
      <w:jc w:val="right"/>
    </w:pPr>
    <w:rPr>
      <w:spacing w:val="40"/>
      <w:sz w:val="28"/>
    </w:rPr>
  </w:style>
  <w:style w:type="paragraph" w:styleId="Titre">
    <w:name w:val="Title"/>
    <w:basedOn w:val="Normal"/>
    <w:next w:val="Normal"/>
    <w:qFormat/>
    <w:pPr>
      <w:spacing w:before="3840" w:after="60"/>
      <w:jc w:val="center"/>
    </w:pPr>
    <w:rPr>
      <w:b/>
      <w:sz w:val="52"/>
    </w:rPr>
  </w:style>
  <w:style w:type="paragraph" w:customStyle="1" w:styleId="TableauEntte">
    <w:name w:val="TableauEntête"/>
    <w:basedOn w:val="Normal"/>
    <w:semiHidden/>
    <w:pPr>
      <w:keepNext/>
      <w:keepLines/>
      <w:spacing w:after="120"/>
    </w:pPr>
    <w:rPr>
      <w:b/>
      <w:spacing w:val="20"/>
      <w:sz w:val="22"/>
    </w:rPr>
  </w:style>
  <w:style w:type="paragraph" w:styleId="Pieddepage">
    <w:name w:val="footer"/>
    <w:basedOn w:val="Normal"/>
    <w:pPr>
      <w:tabs>
        <w:tab w:val="left" w:pos="567"/>
        <w:tab w:val="left" w:pos="2268"/>
        <w:tab w:val="left" w:pos="7513"/>
        <w:tab w:val="right" w:pos="9072"/>
      </w:tabs>
      <w:spacing w:before="20"/>
    </w:pPr>
    <w:rPr>
      <w:sz w:val="16"/>
    </w:rPr>
  </w:style>
  <w:style w:type="paragraph" w:customStyle="1" w:styleId="TableauLigne">
    <w:name w:val="TableauLigne"/>
    <w:basedOn w:val="Normal"/>
    <w:semiHidden/>
    <w:pPr>
      <w:tabs>
        <w:tab w:val="left" w:pos="567"/>
        <w:tab w:val="left" w:pos="2268"/>
        <w:tab w:val="left" w:pos="7513"/>
      </w:tabs>
      <w:spacing w:before="40"/>
    </w:pPr>
  </w:style>
  <w:style w:type="paragraph" w:customStyle="1" w:styleId="NumPlan">
    <w:name w:val="NumPlan"/>
    <w:semiHidden/>
    <w:pPr>
      <w:keepLines/>
      <w:spacing w:before="240"/>
      <w:ind w:left="1418"/>
      <w:jc w:val="both"/>
    </w:pPr>
    <w:rPr>
      <w:sz w:val="22"/>
    </w:rPr>
  </w:style>
  <w:style w:type="paragraph" w:customStyle="1" w:styleId="TableauEntteLigne">
    <w:name w:val="TableauEntêteLigne"/>
    <w:basedOn w:val="TableauLigne"/>
    <w:semiHidden/>
    <w:pPr>
      <w:keepNext/>
      <w:keepLines/>
      <w:jc w:val="center"/>
    </w:pPr>
    <w:rPr>
      <w:b/>
    </w:rPr>
  </w:style>
  <w:style w:type="paragraph" w:styleId="TM1">
    <w:name w:val="toc 1"/>
    <w:basedOn w:val="Normal"/>
    <w:next w:val="Normal"/>
    <w:autoRedefine/>
    <w:uiPriority w:val="39"/>
    <w:pPr>
      <w:tabs>
        <w:tab w:val="right" w:leader="dot" w:pos="9060"/>
      </w:tabs>
      <w:spacing w:before="120"/>
      <w:ind w:left="851"/>
    </w:pPr>
    <w:rPr>
      <w:b/>
      <w:noProof/>
      <w:sz w:val="24"/>
    </w:rPr>
  </w:style>
  <w:style w:type="paragraph" w:styleId="TM3">
    <w:name w:val="toc 3"/>
    <w:basedOn w:val="Normal"/>
    <w:next w:val="Normal"/>
    <w:autoRedefine/>
    <w:uiPriority w:val="39"/>
    <w:pPr>
      <w:tabs>
        <w:tab w:val="right" w:leader="dot" w:pos="9060"/>
      </w:tabs>
      <w:ind w:left="1843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tabs>
        <w:tab w:val="right" w:leader="dot" w:pos="9060"/>
      </w:tabs>
      <w:spacing w:before="60"/>
      <w:ind w:left="1418"/>
    </w:pPr>
    <w:rPr>
      <w:b/>
      <w:noProof/>
      <w:sz w:val="22"/>
    </w:rPr>
  </w:style>
  <w:style w:type="character" w:styleId="Marquedecommentaire">
    <w:name w:val="annotation reference"/>
    <w:semiHidden/>
    <w:rPr>
      <w:sz w:val="16"/>
    </w:rPr>
  </w:style>
  <w:style w:type="paragraph" w:styleId="Commentaire">
    <w:name w:val="annotation text"/>
    <w:basedOn w:val="Normal"/>
    <w:semiHidden/>
    <w:rPr>
      <w:i/>
      <w:vanish/>
      <w:color w:val="FF0000"/>
    </w:rPr>
  </w:style>
  <w:style w:type="paragraph" w:customStyle="1" w:styleId="Sommaire">
    <w:name w:val="Sommaire"/>
    <w:basedOn w:val="Normal"/>
    <w:next w:val="Corpsdetexte"/>
    <w:semiHidden/>
    <w:pPr>
      <w:pageBreakBefore/>
      <w:spacing w:before="480" w:after="480"/>
      <w:jc w:val="center"/>
    </w:pPr>
    <w:rPr>
      <w:b/>
      <w:sz w:val="28"/>
    </w:rPr>
  </w:style>
  <w:style w:type="paragraph" w:customStyle="1" w:styleId="image">
    <w:name w:val="image"/>
    <w:basedOn w:val="Lgende"/>
    <w:next w:val="Lgende"/>
    <w:semiHidden/>
    <w:pPr>
      <w:numPr>
        <w:numId w:val="0"/>
      </w:numPr>
    </w:pPr>
    <w:rPr>
      <w:noProof/>
    </w:rPr>
  </w:style>
  <w:style w:type="paragraph" w:customStyle="1" w:styleId="Remarque">
    <w:name w:val="Remarque"/>
    <w:basedOn w:val="Normal"/>
    <w:semiHidden/>
    <w:rPr>
      <w:i/>
    </w:rPr>
  </w:style>
  <w:style w:type="paragraph" w:customStyle="1" w:styleId="Aide">
    <w:name w:val="Aide"/>
    <w:semiHidden/>
  </w:style>
  <w:style w:type="paragraph" w:customStyle="1" w:styleId="Section">
    <w:name w:val="Section"/>
    <w:basedOn w:val="Module"/>
    <w:next w:val="ModuleSuiteChapitre"/>
    <w:semiHidden/>
    <w:pPr>
      <w:numPr>
        <w:ilvl w:val="1"/>
        <w:numId w:val="5"/>
      </w:numPr>
      <w:jc w:val="center"/>
    </w:pPr>
  </w:style>
  <w:style w:type="paragraph" w:customStyle="1" w:styleId="Listenumrote">
    <w:name w:val="Liste numérotée"/>
    <w:basedOn w:val="Listepuce"/>
    <w:semiHidden/>
    <w:pPr>
      <w:numPr>
        <w:numId w:val="0"/>
      </w:numPr>
      <w:ind w:left="1843" w:hanging="397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Entte">
    <w:name w:val="Entête"/>
    <w:semiHidden/>
    <w:pPr>
      <w:spacing w:before="240"/>
      <w:jc w:val="right"/>
    </w:pPr>
    <w:rPr>
      <w:rFonts w:ascii="Arial" w:hAnsi="Arial"/>
      <w:b/>
      <w:noProof/>
      <w:color w:val="FFFFFF"/>
      <w:sz w:val="32"/>
    </w:rPr>
  </w:style>
  <w:style w:type="paragraph" w:customStyle="1" w:styleId="Guide">
    <w:name w:val="Guide"/>
    <w:basedOn w:val="Normal"/>
    <w:semiHidden/>
    <w:pPr>
      <w:pBdr>
        <w:left w:val="single" w:sz="12" w:space="12" w:color="auto"/>
      </w:pBd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  <w:tab w:val="left" w:pos="4961"/>
        <w:tab w:val="left" w:pos="5670"/>
        <w:tab w:val="left" w:pos="6379"/>
        <w:tab w:val="left" w:pos="7088"/>
        <w:tab w:val="left" w:pos="7796"/>
        <w:tab w:val="left" w:pos="8505"/>
        <w:tab w:val="left" w:pos="9214"/>
        <w:tab w:val="left" w:pos="9923"/>
        <w:tab w:val="left" w:pos="10631"/>
        <w:tab w:val="left" w:pos="11340"/>
      </w:tabs>
      <w:ind w:left="284"/>
      <w:jc w:val="both"/>
    </w:pPr>
    <w:rPr>
      <w:i/>
    </w:rPr>
  </w:style>
  <w:style w:type="paragraph" w:customStyle="1" w:styleId="BlocIdent">
    <w:name w:val="BlocIdent"/>
    <w:semiHidden/>
    <w:pPr>
      <w:spacing w:before="120"/>
    </w:pPr>
    <w:rPr>
      <w:rFonts w:ascii="Arial" w:hAnsi="Arial"/>
      <w:b/>
      <w:noProof/>
      <w:sz w:val="24"/>
    </w:rPr>
  </w:style>
  <w:style w:type="paragraph" w:customStyle="1" w:styleId="NumPlan1">
    <w:name w:val="NumPlan1"/>
    <w:semiHidden/>
    <w:pPr>
      <w:keepLines/>
      <w:spacing w:before="240"/>
      <w:ind w:left="1418"/>
      <w:jc w:val="both"/>
    </w:pPr>
    <w:rPr>
      <w:sz w:val="22"/>
    </w:rPr>
  </w:style>
  <w:style w:type="paragraph" w:customStyle="1" w:styleId="TMSection1">
    <w:name w:val="TMSection1"/>
    <w:semiHidden/>
    <w:pPr>
      <w:tabs>
        <w:tab w:val="right" w:leader="dot" w:pos="9060"/>
      </w:tabs>
      <w:spacing w:before="60"/>
      <w:ind w:left="1418"/>
    </w:pPr>
    <w:rPr>
      <w:rFonts w:ascii="Arial" w:hAnsi="Arial"/>
      <w:b/>
      <w:noProof/>
      <w:sz w:val="22"/>
    </w:rPr>
  </w:style>
  <w:style w:type="paragraph" w:customStyle="1" w:styleId="TMSommaire1">
    <w:name w:val="TMSommaire1"/>
    <w:semiHidden/>
    <w:pPr>
      <w:tabs>
        <w:tab w:val="right" w:leader="dot" w:pos="9060"/>
      </w:tabs>
      <w:spacing w:before="60"/>
      <w:ind w:left="1418"/>
    </w:pPr>
    <w:rPr>
      <w:rFonts w:ascii="Arial" w:hAnsi="Arial"/>
      <w:b/>
      <w:noProof/>
      <w:sz w:val="22"/>
    </w:rPr>
  </w:style>
  <w:style w:type="character" w:styleId="Lienhypertexte">
    <w:name w:val="Hyperlink"/>
    <w:uiPriority w:val="99"/>
    <w:rPr>
      <w:color w:val="0000FF"/>
      <w:u w:val="single"/>
    </w:rPr>
  </w:style>
  <w:style w:type="paragraph" w:styleId="Corpsdetexte2">
    <w:name w:val="Body Text 2"/>
    <w:basedOn w:val="Normal"/>
    <w:rPr>
      <w:vanish/>
      <w:color w:val="FF0000"/>
    </w:rPr>
  </w:style>
  <w:style w:type="paragraph" w:customStyle="1" w:styleId="Sparation">
    <w:name w:val="Séparation"/>
    <w:basedOn w:val="Normal"/>
    <w:semiHidden/>
    <w:pPr>
      <w:pBdr>
        <w:top w:val="single" w:sz="18" w:space="1" w:color="000080"/>
      </w:pBdr>
      <w:jc w:val="right"/>
    </w:pPr>
    <w:rPr>
      <w:b/>
    </w:rPr>
  </w:style>
  <w:style w:type="paragraph" w:customStyle="1" w:styleId="DansTab">
    <w:name w:val="DansTab"/>
    <w:basedOn w:val="Normal"/>
    <w:semiHidden/>
    <w:pPr>
      <w:jc w:val="both"/>
    </w:pPr>
    <w:rPr>
      <w:sz w:val="18"/>
    </w:rPr>
  </w:style>
  <w:style w:type="paragraph" w:customStyle="1" w:styleId="Important">
    <w:name w:val="Important"/>
    <w:basedOn w:val="Normal"/>
    <w:semiHidden/>
    <w:pPr>
      <w:jc w:val="both"/>
    </w:pPr>
    <w:rPr>
      <w:b/>
    </w:rPr>
  </w:style>
  <w:style w:type="paragraph" w:customStyle="1" w:styleId="RfrencesTexte">
    <w:name w:val="Références_Texte"/>
    <w:basedOn w:val="Normal"/>
    <w:semiHidden/>
    <w:pPr>
      <w:keepNext/>
      <w:spacing w:after="40"/>
    </w:pPr>
    <w:rPr>
      <w:b/>
    </w:rPr>
  </w:style>
  <w:style w:type="paragraph" w:styleId="Notedebasdepage">
    <w:name w:val="footnote text"/>
    <w:basedOn w:val="Normal"/>
    <w:semiHidden/>
    <w:pPr>
      <w:widowControl w:val="0"/>
      <w:jc w:val="both"/>
    </w:pPr>
    <w:rPr>
      <w:rFonts w:ascii="CG Times" w:hAnsi="CG Times"/>
    </w:rPr>
  </w:style>
  <w:style w:type="paragraph" w:customStyle="1" w:styleId="BodyText21">
    <w:name w:val="Body Text 21"/>
    <w:basedOn w:val="Normal"/>
    <w:semiHidden/>
    <w:rPr>
      <w:sz w:val="18"/>
    </w:rPr>
  </w:style>
  <w:style w:type="paragraph" w:customStyle="1" w:styleId="Listing">
    <w:name w:val="Listing"/>
    <w:basedOn w:val="Normal"/>
    <w:semiHidden/>
    <w:rPr>
      <w:noProof/>
    </w:rPr>
  </w:style>
  <w:style w:type="paragraph" w:customStyle="1" w:styleId="Titre2CDC">
    <w:name w:val="Titre 2 CDC"/>
    <w:basedOn w:val="Normal"/>
    <w:pPr>
      <w:numPr>
        <w:ilvl w:val="1"/>
        <w:numId w:val="6"/>
      </w:numPr>
    </w:pPr>
  </w:style>
  <w:style w:type="paragraph" w:styleId="Corpsdetexte3">
    <w:name w:val="Body Text 3"/>
    <w:basedOn w:val="Normal"/>
    <w:pPr>
      <w:spacing w:after="120"/>
    </w:pPr>
    <w:rPr>
      <w:sz w:val="16"/>
      <w:szCs w:val="16"/>
    </w:rPr>
  </w:style>
  <w:style w:type="paragraph" w:customStyle="1" w:styleId="Tableaucentren-tte">
    <w:name w:val="Tableau centré (en-tête)"/>
    <w:basedOn w:val="Normal"/>
    <w:next w:val="Normal"/>
    <w:semiHidden/>
    <w:pPr>
      <w:keepNext/>
      <w:spacing w:before="120"/>
      <w:jc w:val="center"/>
    </w:pPr>
    <w:rPr>
      <w:b/>
    </w:rPr>
  </w:style>
  <w:style w:type="paragraph" w:styleId="Listepuces">
    <w:name w:val="List Bullet"/>
    <w:basedOn w:val="Normal"/>
    <w:pPr>
      <w:numPr>
        <w:numId w:val="7"/>
      </w:numPr>
      <w:spacing w:before="60"/>
      <w:ind w:left="357" w:hanging="357"/>
    </w:pPr>
    <w:rPr>
      <w:sz w:val="22"/>
      <w:szCs w:val="24"/>
    </w:rPr>
  </w:style>
  <w:style w:type="character" w:styleId="Appelnotedebasdep">
    <w:name w:val="footnote reference"/>
    <w:semiHidden/>
    <w:rPr>
      <w:vertAlign w:val="superscript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CommentSubject">
    <w:name w:val="Comment Subject"/>
    <w:basedOn w:val="Commentaire"/>
    <w:next w:val="Commentaire"/>
    <w:semiHidden/>
    <w:rPr>
      <w:b/>
      <w:bCs/>
      <w:i w:val="0"/>
      <w:vanish w:val="0"/>
      <w:color w:val="auto"/>
    </w:rPr>
  </w:style>
  <w:style w:type="paragraph" w:customStyle="1" w:styleId="Textedebulles1">
    <w:name w:val="Texte de bulles1"/>
    <w:basedOn w:val="Normal"/>
    <w:semiHidden/>
    <w:rPr>
      <w:rFonts w:ascii="Tahoma" w:hAnsi="Tahoma" w:cs="Tahoma"/>
      <w:sz w:val="16"/>
      <w:szCs w:val="16"/>
    </w:rPr>
  </w:style>
  <w:style w:type="paragraph" w:customStyle="1" w:styleId="PUCEN2FLECHE">
    <w:name w:val="PUCE_N2_FLECHE"/>
    <w:basedOn w:val="Normal"/>
    <w:semiHidden/>
    <w:pPr>
      <w:numPr>
        <w:numId w:val="8"/>
      </w:numPr>
    </w:pPr>
    <w:rPr>
      <w:sz w:val="22"/>
    </w:rPr>
  </w:style>
  <w:style w:type="paragraph" w:styleId="TM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24"/>
      <w:szCs w:val="24"/>
    </w:rPr>
  </w:style>
  <w:style w:type="paragraph" w:styleId="TM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24"/>
      <w:szCs w:val="24"/>
    </w:rPr>
  </w:style>
  <w:style w:type="paragraph" w:styleId="TM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24"/>
      <w:szCs w:val="24"/>
    </w:rPr>
  </w:style>
  <w:style w:type="paragraph" w:styleId="TM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24"/>
      <w:szCs w:val="24"/>
    </w:rPr>
  </w:style>
  <w:style w:type="paragraph" w:styleId="TM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24"/>
      <w:szCs w:val="24"/>
    </w:rPr>
  </w:style>
  <w:style w:type="paragraph" w:styleId="TM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24"/>
      <w:szCs w:val="24"/>
    </w:rPr>
  </w:style>
  <w:style w:type="character" w:styleId="CodeHTML">
    <w:name w:val="HTML Code"/>
    <w:uiPriority w:val="99"/>
    <w:rsid w:val="00F8735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rsid w:val="00E33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i">
    <w:name w:val="pi"/>
    <w:basedOn w:val="Policepardfaut"/>
    <w:rsid w:val="00E33ED2"/>
  </w:style>
  <w:style w:type="character" w:customStyle="1" w:styleId="start-tag">
    <w:name w:val="start-tag"/>
    <w:basedOn w:val="Policepardfaut"/>
    <w:rsid w:val="00E33ED2"/>
  </w:style>
  <w:style w:type="character" w:customStyle="1" w:styleId="attribute-name">
    <w:name w:val="attribute-name"/>
    <w:basedOn w:val="Policepardfaut"/>
    <w:rsid w:val="00E33ED2"/>
  </w:style>
  <w:style w:type="character" w:customStyle="1" w:styleId="attribute-value">
    <w:name w:val="attribute-value"/>
    <w:basedOn w:val="Policepardfaut"/>
    <w:rsid w:val="00E33ED2"/>
  </w:style>
  <w:style w:type="character" w:customStyle="1" w:styleId="end-tag">
    <w:name w:val="end-tag"/>
    <w:basedOn w:val="Policepardfaut"/>
    <w:rsid w:val="00E33ED2"/>
  </w:style>
  <w:style w:type="paragraph" w:styleId="Textedebulles">
    <w:name w:val="Balloon Text"/>
    <w:basedOn w:val="Normal"/>
    <w:semiHidden/>
    <w:rsid w:val="00B47A3A"/>
    <w:rPr>
      <w:rFonts w:ascii="Tahoma" w:hAnsi="Tahoma" w:cs="Tahoma"/>
      <w:sz w:val="16"/>
      <w:szCs w:val="16"/>
    </w:rPr>
  </w:style>
  <w:style w:type="paragraph" w:styleId="Objetducommentaire">
    <w:name w:val="annotation subject"/>
    <w:basedOn w:val="Commentaire"/>
    <w:next w:val="Commentaire"/>
    <w:semiHidden/>
    <w:rsid w:val="00112C40"/>
    <w:rPr>
      <w:b/>
      <w:bCs/>
      <w:i w:val="0"/>
      <w:vanish w:val="0"/>
      <w:color w:val="auto"/>
    </w:rPr>
  </w:style>
  <w:style w:type="character" w:customStyle="1" w:styleId="Titre3Car">
    <w:name w:val="Titre 3 Car"/>
    <w:link w:val="Titre3"/>
    <w:rsid w:val="008068FC"/>
    <w:rPr>
      <w:rFonts w:ascii="Arial" w:hAnsi="Arial"/>
      <w:b/>
      <w:sz w:val="22"/>
      <w:shd w:val="clear" w:color="auto" w:fill="F3F3F3"/>
    </w:rPr>
  </w:style>
  <w:style w:type="character" w:customStyle="1" w:styleId="CorpsdetexteCar">
    <w:name w:val="Corps de texte Car"/>
    <w:link w:val="Corpsdetexte"/>
    <w:rsid w:val="008068FC"/>
    <w:rPr>
      <w:rFonts w:ascii="Arial" w:hAnsi="Arial"/>
      <w:color w:val="000000"/>
      <w:sz w:val="22"/>
    </w:rPr>
  </w:style>
  <w:style w:type="character" w:customStyle="1" w:styleId="st">
    <w:name w:val="st"/>
    <w:rsid w:val="008C7A38"/>
  </w:style>
  <w:style w:type="character" w:styleId="Lienhypertextesuivivisit">
    <w:name w:val="FollowedHyperlink"/>
    <w:uiPriority w:val="99"/>
    <w:semiHidden/>
    <w:unhideWhenUsed/>
    <w:rsid w:val="00202DF8"/>
    <w:rPr>
      <w:color w:val="800080"/>
      <w:u w:val="single"/>
    </w:rPr>
  </w:style>
  <w:style w:type="character" w:styleId="Textedelespacerserv">
    <w:name w:val="Placeholder Text"/>
    <w:basedOn w:val="Policepardfaut"/>
    <w:uiPriority w:val="99"/>
    <w:semiHidden/>
    <w:rsid w:val="00EB6F08"/>
    <w:rPr>
      <w:color w:val="808080"/>
    </w:rPr>
  </w:style>
  <w:style w:type="character" w:customStyle="1" w:styleId="toc-item-body">
    <w:name w:val="toc-item-body"/>
    <w:basedOn w:val="Policepardfaut"/>
    <w:rsid w:val="0024082D"/>
  </w:style>
  <w:style w:type="character" w:customStyle="1" w:styleId="ms-rtefontsize-3">
    <w:name w:val="ms-rtefontsize-3"/>
    <w:basedOn w:val="Policepardfaut"/>
    <w:rsid w:val="0024082D"/>
  </w:style>
  <w:style w:type="character" w:styleId="lev">
    <w:name w:val="Strong"/>
    <w:basedOn w:val="Policepardfaut"/>
    <w:uiPriority w:val="22"/>
    <w:qFormat/>
    <w:rsid w:val="0024082D"/>
    <w:rPr>
      <w:b/>
      <w:bCs/>
    </w:rPr>
  </w:style>
  <w:style w:type="paragraph" w:customStyle="1" w:styleId="Niveau3">
    <w:name w:val="Niveau 3"/>
    <w:basedOn w:val="Normal"/>
    <w:link w:val="Niveau3Car"/>
    <w:rsid w:val="00476164"/>
    <w:pPr>
      <w:spacing w:after="120"/>
      <w:ind w:left="1134"/>
      <w:jc w:val="both"/>
    </w:pPr>
    <w:rPr>
      <w:rFonts w:ascii="Times New Roman" w:hAnsi="Times New Roman"/>
    </w:rPr>
  </w:style>
  <w:style w:type="character" w:customStyle="1" w:styleId="Niveau3Car">
    <w:name w:val="Niveau 3 Car"/>
    <w:link w:val="Niveau3"/>
    <w:rsid w:val="00476164"/>
  </w:style>
  <w:style w:type="paragraph" w:customStyle="1" w:styleId="Cach">
    <w:name w:val="Caché"/>
    <w:basedOn w:val="Normal"/>
    <w:rsid w:val="004D3D34"/>
    <w:pPr>
      <w:spacing w:before="60"/>
      <w:jc w:val="both"/>
    </w:pPr>
    <w:rPr>
      <w:i/>
      <w:vanish/>
      <w:color w:val="FF00FF"/>
    </w:rPr>
  </w:style>
  <w:style w:type="paragraph" w:styleId="Paragraphedeliste">
    <w:name w:val="List Paragraph"/>
    <w:basedOn w:val="Normal"/>
    <w:uiPriority w:val="34"/>
    <w:qFormat/>
    <w:rsid w:val="004D3D34"/>
    <w:pPr>
      <w:ind w:left="720"/>
      <w:contextualSpacing/>
    </w:pPr>
  </w:style>
  <w:style w:type="paragraph" w:customStyle="1" w:styleId="Niveau2">
    <w:name w:val="Niveau 2"/>
    <w:basedOn w:val="Normal"/>
    <w:rsid w:val="00342D66"/>
    <w:pPr>
      <w:spacing w:after="120"/>
      <w:ind w:left="567"/>
      <w:jc w:val="both"/>
    </w:pPr>
    <w:rPr>
      <w:rFonts w:ascii="Times New Roman" w:hAnsi="Times New Roman"/>
    </w:rPr>
  </w:style>
  <w:style w:type="table" w:styleId="Grilledutableau">
    <w:name w:val="Table Grid"/>
    <w:basedOn w:val="TableauNormal"/>
    <w:uiPriority w:val="59"/>
    <w:rsid w:val="008B0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e1">
    <w:name w:val="Paragraphe 1"/>
    <w:basedOn w:val="Normal"/>
    <w:rsid w:val="00B42D36"/>
    <w:pPr>
      <w:jc w:val="both"/>
    </w:pPr>
    <w:rPr>
      <w:szCs w:val="22"/>
    </w:rPr>
  </w:style>
  <w:style w:type="paragraph" w:customStyle="1" w:styleId="CarCarCar1CarCar1">
    <w:name w:val="Car Car Car1 Car Car1"/>
    <w:basedOn w:val="Normal"/>
    <w:rsid w:val="00ED7347"/>
    <w:pPr>
      <w:keepNext/>
      <w:widowControl w:val="0"/>
      <w:tabs>
        <w:tab w:val="num" w:pos="3906"/>
      </w:tabs>
      <w:autoSpaceDE w:val="0"/>
      <w:autoSpaceDN w:val="0"/>
      <w:adjustRightInd w:val="0"/>
      <w:ind w:hanging="360"/>
    </w:pPr>
    <w:rPr>
      <w:rFonts w:ascii="Times New Roman" w:eastAsia="SimSun" w:hAnsi="Times New Roman"/>
      <w:kern w:val="2"/>
      <w:lang w:val="en-US" w:eastAsia="zh-CN"/>
    </w:rPr>
  </w:style>
  <w:style w:type="table" w:styleId="TableauGrille5Fonc-Accentuation1">
    <w:name w:val="Grid Table 5 Dark Accent 1"/>
    <w:basedOn w:val="TableauNormal"/>
    <w:uiPriority w:val="50"/>
    <w:rsid w:val="008D1F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7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764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687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4632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144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769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2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135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613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321">
          <w:marLeft w:val="32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1998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9374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1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59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14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7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51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64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4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52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5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7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48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2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6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4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45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3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70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8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80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50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819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83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927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68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78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2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69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7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7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97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98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53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07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76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34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97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21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02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9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18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12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67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34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2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51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46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08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71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2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565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8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9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93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9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69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29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490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62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82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05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3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2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22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44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7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4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86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87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277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1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1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32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4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1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27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64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0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049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3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7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0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6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3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8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5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2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0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844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6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5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1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6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7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6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1201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1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9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9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3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9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8621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5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9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9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5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4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1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15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3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71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04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660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49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8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37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20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7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30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9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48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15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1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2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08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94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57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8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70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16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2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3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9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1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1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43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8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4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1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47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73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9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46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39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4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7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7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0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96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3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1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8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84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9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03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6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1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9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9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3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42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9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494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27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98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34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0302">
          <w:marLeft w:val="32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990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1347">
          <w:marLeft w:val="32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481">
          <w:marLeft w:val="32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415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3461">
          <w:marLeft w:val="32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908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730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7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35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2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22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16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8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9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7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71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92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2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05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87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86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941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08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34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91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14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35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58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39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55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25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333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24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93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15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521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26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552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049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18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57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27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46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67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99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64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080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46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41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61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79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600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0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22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583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76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81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83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18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8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37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70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403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01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20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34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67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49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07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98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5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30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26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859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6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419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75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791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347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7472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57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912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128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0711">
          <w:marLeft w:val="32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594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323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205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09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9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36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629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3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1179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068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58910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1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971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50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028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51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591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828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1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8757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4621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9660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93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37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9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8715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921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90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5485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81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36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9247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1224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90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9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05575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0454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9396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49170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69528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7294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4773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085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544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105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89125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9357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687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27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70590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0637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5064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59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4963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6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8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1295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797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35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62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329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79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430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303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23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85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6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244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377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9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934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593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2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529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12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6375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8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492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2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05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6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3054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2657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17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52227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845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8302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7914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75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86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2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3788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5117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83484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620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31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7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020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8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782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24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14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391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0599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80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8961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60798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41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493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5411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5504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12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3762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67706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9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38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149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9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2316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72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4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9486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338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94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1065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389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1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6831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894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5753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1109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464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4110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8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5583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41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6246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021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49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890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4339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03551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8815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832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57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31808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4541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782951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0358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37714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5324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59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339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6882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726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89638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8516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21775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5985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31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436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139184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41786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591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26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59165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6872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3053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7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0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6657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178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2088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1175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3410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43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15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16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25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68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10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1203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611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535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878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4271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497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978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60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5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9897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20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20844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044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7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965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33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30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2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09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35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2926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06880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58363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95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1845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66971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035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92063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2133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2204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652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2200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8056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74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12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82440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57199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257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7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4356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12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03582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5536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635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6012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05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90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3988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2170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52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436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4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06345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79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4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6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28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32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6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08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10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3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11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42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72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34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3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57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454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80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54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14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00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42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95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29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88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4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2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8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6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7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2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7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26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7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8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5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0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9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7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4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0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72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9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3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0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3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9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65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4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73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4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8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8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6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7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86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3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78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4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3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3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236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56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90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1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19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80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57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78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71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6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3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92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88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50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3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04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0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62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8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4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3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6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2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2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8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6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6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6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47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76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8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399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18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5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29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9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9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1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51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93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015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98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1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92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1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7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30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8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63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9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45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88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6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8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41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6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16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6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8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5882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8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0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3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6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4144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8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2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5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2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3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3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3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309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6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1461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5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3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6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0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0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8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7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6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8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878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0675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1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98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6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85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4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06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85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11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6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194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83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0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76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06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8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760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02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47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1707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411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57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702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088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4959">
          <w:marLeft w:val="32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92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8430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077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6518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mailto:bernard.leon@laposte.fr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yperlink" Target="mailto:nadia.rochefeuille@laposte.fr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5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23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hyperlink" Target="mailto:pierre-hugues.oger@laposte.fr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laposte.sharepoint.com/sites/SourcesDataProgrammePrioritaireClient/Shared%20Documents/Forms/AllItems.aspx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ezq316\Documents\Mod&#232;les%20Office%20personnalis&#233;s\ContratInterface_V1.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D4C4512E03740F997F7398F0B2629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A6C2EA-E57A-4AA3-9C13-31028D8067C1}"/>
      </w:docPartPr>
      <w:docPartBody>
        <w:p w:rsidR="00C44DB2" w:rsidRDefault="005D130F">
          <w:pPr>
            <w:pStyle w:val="CD4C4512E03740F997F7398F0B2629BC"/>
          </w:pPr>
          <w:r w:rsidRPr="00AC510E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30F"/>
    <w:rsid w:val="00004C60"/>
    <w:rsid w:val="00070D6C"/>
    <w:rsid w:val="002664A3"/>
    <w:rsid w:val="002E440E"/>
    <w:rsid w:val="00445807"/>
    <w:rsid w:val="005352FC"/>
    <w:rsid w:val="005D130F"/>
    <w:rsid w:val="00644260"/>
    <w:rsid w:val="006C1580"/>
    <w:rsid w:val="00760552"/>
    <w:rsid w:val="007C1CA8"/>
    <w:rsid w:val="007E4BD9"/>
    <w:rsid w:val="008A0EF1"/>
    <w:rsid w:val="008B1E72"/>
    <w:rsid w:val="008D1C98"/>
    <w:rsid w:val="008D6999"/>
    <w:rsid w:val="009404D8"/>
    <w:rsid w:val="009C204F"/>
    <w:rsid w:val="009D3843"/>
    <w:rsid w:val="00A1015B"/>
    <w:rsid w:val="00A72D8A"/>
    <w:rsid w:val="00B509C6"/>
    <w:rsid w:val="00B82614"/>
    <w:rsid w:val="00B97982"/>
    <w:rsid w:val="00BC084E"/>
    <w:rsid w:val="00BC5E01"/>
    <w:rsid w:val="00C44DB2"/>
    <w:rsid w:val="00E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CD4C4512E03740F997F7398F0B2629BC">
    <w:name w:val="CD4C4512E03740F997F7398F0B2629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f1b9a1-a14a-4bc7-a26e-d14c8d65680a"/>
    <Description_x0020__x0028_doc_x0029_ xmlns="21f1b9a1-a14a-4bc7-a26e-d14c8d65680a" xsi:nil="true"/>
    <jfd51d9e2b464e40b8a7b13280b9089c xmlns="21f1b9a1-a14a-4bc7-a26e-d14c8d65680a">
      <Terms xmlns="http://schemas.microsoft.com/office/infopath/2007/PartnerControls"/>
    </jfd51d9e2b464e40b8a7b13280b9089c>
    <Sensitivity_x0020_level xmlns="21f1b9a1-a14a-4bc7-a26e-d14c8d65680a" xsi:nil="true"/>
    <m7b91fbce3df4f5da115d1433180bceb xmlns="21f1b9a1-a14a-4bc7-a26e-d14c8d65680a">
      <Terms xmlns="http://schemas.microsoft.com/office/infopath/2007/PartnerControls"/>
    </m7b91fbce3df4f5da115d1433180bceb>
    <e16ca6858a6d4e1eb1b2576b3483cc38 xmlns="21f1b9a1-a14a-4bc7-a26e-d14c8d65680a">
      <Terms xmlns="http://schemas.microsoft.com/office/infopath/2007/PartnerControls"/>
    </e16ca6858a6d4e1eb1b2576b3483cc38>
    <cb7384e601db497bbb88b8939feae4db xmlns="21f1b9a1-a14a-4bc7-a26e-d14c8d65680a">
      <Terms xmlns="http://schemas.microsoft.com/office/infopath/2007/PartnerControls"/>
    </cb7384e601db497bbb88b8939feae4db>
  </documentManagement>
</p:properties>
</file>

<file path=customXml/item2.xml><?xml version="1.0" encoding="utf-8"?>
<?mso-contentType ?>
<SharedContentType xmlns="Microsoft.SharePoint.Taxonomy.ContentTypeSync" SourceId="000e2059-5ee7-47e9-8d7c-e5c5b9f97e02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9D4EB93A9774FA826992FE37BB777" ma:contentTypeVersion="18" ma:contentTypeDescription="Crée un document." ma:contentTypeScope="" ma:versionID="2f5e2bed23458524246fd9c07edf9198">
  <xsd:schema xmlns:xsd="http://www.w3.org/2001/XMLSchema" xmlns:xs="http://www.w3.org/2001/XMLSchema" xmlns:p="http://schemas.microsoft.com/office/2006/metadata/properties" xmlns:ns2="21f1b9a1-a14a-4bc7-a26e-d14c8d65680a" xmlns:ns3="d3be7ab0-c8b6-44f9-95b4-8f79416b5d1c" xmlns:ns4="b873f184-dccc-42a3-b6ca-6abcc2f462d0" targetNamespace="http://schemas.microsoft.com/office/2006/metadata/properties" ma:root="true" ma:fieldsID="a6cf4b033be63e4126c2e113e514d56d" ns2:_="" ns3:_="" ns4:_="">
    <xsd:import namespace="21f1b9a1-a14a-4bc7-a26e-d14c8d65680a"/>
    <xsd:import namespace="d3be7ab0-c8b6-44f9-95b4-8f79416b5d1c"/>
    <xsd:import namespace="b873f184-dccc-42a3-b6ca-6abcc2f462d0"/>
    <xsd:element name="properties">
      <xsd:complexType>
        <xsd:sequence>
          <xsd:element name="documentManagement">
            <xsd:complexType>
              <xsd:all>
                <xsd:element ref="ns2:Description_x0020__x0028_doc_x0029_" minOccurs="0"/>
                <xsd:element ref="ns2:m7b91fbce3df4f5da115d1433180bceb" minOccurs="0"/>
                <xsd:element ref="ns2:TaxCatchAll" minOccurs="0"/>
                <xsd:element ref="ns2:TaxCatchAllLabel" minOccurs="0"/>
                <xsd:element ref="ns2:jfd51d9e2b464e40b8a7b13280b9089c" minOccurs="0"/>
                <xsd:element ref="ns2:e16ca6858a6d4e1eb1b2576b3483cc38" minOccurs="0"/>
                <xsd:element ref="ns2:cb7384e601db497bbb88b8939feae4db" minOccurs="0"/>
                <xsd:element ref="ns2:Sensitivity_x0020_level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1b9a1-a14a-4bc7-a26e-d14c8d65680a" elementFormDefault="qualified">
    <xsd:import namespace="http://schemas.microsoft.com/office/2006/documentManagement/types"/>
    <xsd:import namespace="http://schemas.microsoft.com/office/infopath/2007/PartnerControls"/>
    <xsd:element name="Description_x0020__x0028_doc_x0029_" ma:index="8" nillable="true" ma:displayName="Description (doc)" ma:description="Describes the content of this document." ma:internalName="Description_x0020__x0028_doc_x0029_">
      <xsd:simpleType>
        <xsd:restriction base="dms:Note">
          <xsd:maxLength value="255"/>
        </xsd:restriction>
      </xsd:simpleType>
    </xsd:element>
    <xsd:element name="m7b91fbce3df4f5da115d1433180bceb" ma:index="9" nillable="true" ma:taxonomy="true" ma:internalName="m7b91fbce3df4f5da115d1433180bceb" ma:taxonomyFieldName="Document_x0020_type" ma:displayName="Document type" ma:readOnly="false" ma:default="" ma:fieldId="{67b91fbc-e3df-4f5d-a115-d1433180bceb}" ma:taxonomyMulti="true" ma:sspId="000e2059-5ee7-47e9-8d7c-e5c5b9f97e02" ma:termSetId="b41fe23d-2ab6-46db-841a-cbc15ff164f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edeb0232-796c-4b83-a276-a75bf0b8fda4}" ma:internalName="TaxCatchAll" ma:showField="CatchAllData" ma:web="b873f184-dccc-42a3-b6ca-6abcc2f462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edeb0232-796c-4b83-a276-a75bf0b8fda4}" ma:internalName="TaxCatchAllLabel" ma:readOnly="true" ma:showField="CatchAllDataLabel" ma:web="b873f184-dccc-42a3-b6ca-6abcc2f462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fd51d9e2b464e40b8a7b13280b9089c" ma:index="13" nillable="true" ma:taxonomy="true" ma:internalName="jfd51d9e2b464e40b8a7b13280b9089c" ma:taxonomyFieldName="Community" ma:displayName="Community" ma:readOnly="false" ma:default="" ma:fieldId="{3fd51d9e-2b46-4e40-b8a7-b13280b9089c}" ma:taxonomyMulti="true" ma:sspId="000e2059-5ee7-47e9-8d7c-e5c5b9f97e02" ma:termSetId="cbff4a31-9767-48d3-9f7e-7d5fae8965a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16ca6858a6d4e1eb1b2576b3483cc38" ma:index="15" nillable="true" ma:taxonomy="true" ma:internalName="e16ca6858a6d4e1eb1b2576b3483cc38" ma:taxonomyFieldName="Steria_x0020_location" ma:displayName="Steria location" ma:readOnly="false" ma:default="" ma:fieldId="{e16ca685-8a6d-4e1e-b1b2-576b3483cc38}" ma:taxonomyMulti="true" ma:sspId="000e2059-5ee7-47e9-8d7c-e5c5b9f97e02" ma:termSetId="06fb51a1-70d9-4608-80ae-c46ce699b3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b7384e601db497bbb88b8939feae4db" ma:index="17" nillable="true" ma:taxonomy="true" ma:internalName="cb7384e601db497bbb88b8939feae4db" ma:taxonomyFieldName="Languages" ma:displayName="Languages" ma:readOnly="false" ma:default="" ma:fieldId="{cb7384e6-01db-497b-bb88-b8939feae4db}" ma:taxonomyMulti="true" ma:sspId="000e2059-5ee7-47e9-8d7c-e5c5b9f97e02" ma:termSetId="5d5e187e-ca10-44f3-ac34-13e5ac42fd4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nsitivity_x0020_level" ma:index="19" nillable="true" ma:displayName="Sensitivity level" ma:description="Choose the sensitivity level of your document." ma:format="Dropdown" ma:hidden="true" ma:internalName="Sensitivity_x0020_level" ma:readOnly="false">
      <xsd:simpleType>
        <xsd:restriction base="dms:Choice">
          <xsd:enumeration value="Open - None or Public"/>
          <xsd:enumeration value="Level 1 - For internal use only"/>
          <xsd:enumeration value="Level 2 - In confidence"/>
          <xsd:enumeration value="Level 3 - In strictest confidenc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e7ab0-c8b6-44f9-95b4-8f79416b5d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2" nillable="true" ma:displayName="MediaServiceAutoTags" ma:internalName="MediaServiceAutoTags" ma:readOnly="true">
      <xsd:simpleType>
        <xsd:restriction base="dms:Text"/>
      </xsd:simpleType>
    </xsd:element>
    <xsd:element name="MediaServiceOCR" ma:index="2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3f184-dccc-42a3-b6ca-6abcc2f462d0" elementFormDefault="qualified">
    <xsd:import namespace="http://schemas.microsoft.com/office/2006/documentManagement/types"/>
    <xsd:import namespace="http://schemas.microsoft.com/office/infopath/2007/PartnerControls"/>
    <xsd:element name="SharedWithUsers" ma:index="2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12574-238C-4D1F-868C-4EAE7F947C9C}">
  <ds:schemaRefs>
    <ds:schemaRef ds:uri="http://schemas.microsoft.com/office/2006/metadata/properties"/>
    <ds:schemaRef ds:uri="http://schemas.microsoft.com/office/infopath/2007/PartnerControls"/>
    <ds:schemaRef ds:uri="21f1b9a1-a14a-4bc7-a26e-d14c8d65680a"/>
  </ds:schemaRefs>
</ds:datastoreItem>
</file>

<file path=customXml/itemProps2.xml><?xml version="1.0" encoding="utf-8"?>
<ds:datastoreItem xmlns:ds="http://schemas.openxmlformats.org/officeDocument/2006/customXml" ds:itemID="{8B8EEC76-6F37-43E4-9734-6A0B8D21FEE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52D3BEE5-CB5C-4431-8E42-A594025C8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1b9a1-a14a-4bc7-a26e-d14c8d65680a"/>
    <ds:schemaRef ds:uri="d3be7ab0-c8b6-44f9-95b4-8f79416b5d1c"/>
    <ds:schemaRef ds:uri="b873f184-dccc-42a3-b6ca-6abcc2f46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780871-8E12-49C7-9086-292C500083B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17412CD-ED2B-4489-9F60-DAA1F1EFE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ContratInterface_V1.3.dotx</Template>
  <TotalTime>0</TotalTime>
  <Pages>8</Pages>
  <Words>726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 ACHAT(FINANCE)</vt:lpstr>
    </vt:vector>
  </TitlesOfParts>
  <Manager/>
  <Company>La Poste Branche Numérique</Company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 ACHAT(FINANCE)</dc:title>
  <dc:subject/>
  <dc:creator>GAYET Frederique</dc:creator>
  <cp:keywords/>
  <dc:description/>
  <cp:lastModifiedBy>KIDISS Karim</cp:lastModifiedBy>
  <cp:revision>2</cp:revision>
  <cp:lastPrinted>2009-12-17T10:11:00Z</cp:lastPrinted>
  <dcterms:created xsi:type="dcterms:W3CDTF">2020-08-05T06:30:00Z</dcterms:created>
  <dcterms:modified xsi:type="dcterms:W3CDTF">2020-08-05T06:30:00Z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0x0101002779D4EB93A9774FA826992FE37BB777</vt:lpwstr>
  </property>
  <property fmtid="{D5CDD505-2E9C-101B-9397-08002B2CF9AE}" pid="3" name="AuthorIds_UIVersion_8192">
    <vt:lpwstr>11</vt:lpwstr>
  </property>
</Properties>
</file>